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5B8E" w14:textId="21CAF41C" w:rsidR="00BA4ACB" w:rsidRDefault="00BA4ACB" w:rsidP="00BA4ACB">
      <w:pPr>
        <w:pStyle w:val="affe"/>
        <w:widowControl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 w:rsidRPr="008C04A7">
        <w:rPr>
          <w:rFonts w:ascii="黑体" w:eastAsia="黑体" w:hAnsi="Arial"/>
          <w:b/>
          <w:u w:val="single"/>
        </w:rPr>
        <w:t>PRD/G</w:t>
      </w:r>
      <w:r>
        <w:rPr>
          <w:rFonts w:ascii="黑体" w:eastAsia="黑体" w:hAnsi="Arial" w:hint="eastAsia"/>
          <w:b/>
          <w:u w:val="single"/>
        </w:rPr>
        <w:t>04</w:t>
      </w:r>
      <w:r w:rsidRPr="008C04A7">
        <w:rPr>
          <w:rFonts w:ascii="黑体" w:eastAsia="黑体" w:hAnsi="Arial"/>
          <w:b/>
          <w:u w:val="single"/>
        </w:rPr>
        <w:t>-0.</w:t>
      </w:r>
      <w:r>
        <w:rPr>
          <w:rFonts w:ascii="黑体" w:eastAsia="黑体" w:hAnsi="Arial" w:hint="eastAsia"/>
          <w:b/>
          <w:u w:val="single"/>
        </w:rPr>
        <w:t>1</w:t>
      </w:r>
      <w:r w:rsidRPr="008C04A7">
        <w:rPr>
          <w:rFonts w:ascii="黑体" w:eastAsia="黑体" w:hAnsi="Arial"/>
          <w:b/>
          <w:u w:val="single"/>
        </w:rPr>
        <w:t>.</w:t>
      </w:r>
      <w:r>
        <w:rPr>
          <w:rFonts w:ascii="黑体" w:eastAsia="黑体" w:hAnsi="Arial" w:hint="eastAsia"/>
          <w:b/>
          <w:u w:val="single"/>
        </w:rPr>
        <w:t>0</w:t>
      </w:r>
      <w:r w:rsidRPr="008C04A7">
        <w:rPr>
          <w:rFonts w:ascii="黑体" w:eastAsia="黑体" w:hAnsi="Arial"/>
          <w:b/>
          <w:u w:val="single"/>
        </w:rPr>
        <w:t>-201</w:t>
      </w:r>
      <w:r>
        <w:rPr>
          <w:rFonts w:ascii="黑体" w:eastAsia="黑体" w:hAnsi="Arial" w:hint="eastAsia"/>
          <w:b/>
          <w:u w:val="single"/>
        </w:rPr>
        <w:t>8</w:t>
      </w:r>
      <w:r w:rsidR="007914CB">
        <w:rPr>
          <w:rFonts w:ascii="黑体" w:eastAsia="黑体" w:hAnsi="Arial" w:hint="eastAsia"/>
          <w:b/>
          <w:u w:val="single"/>
        </w:rPr>
        <w:t>-0.1.1</w:t>
      </w:r>
      <w:r>
        <w:rPr>
          <w:rFonts w:ascii="黑体" w:eastAsia="黑体" w:hAnsi="Arial"/>
          <w:b/>
          <w:u w:val="single"/>
        </w:rPr>
        <w:t xml:space="preserve"> </w:t>
      </w:r>
      <w:r>
        <w:rPr>
          <w:rFonts w:ascii="黑体" w:eastAsia="黑体" w:hAnsi="Arial" w:hint="eastAsia"/>
          <w:b/>
        </w:rPr>
        <w:t>_</w:t>
      </w:r>
    </w:p>
    <w:p w14:paraId="17EA3F57" w14:textId="48BF2726" w:rsidR="00BA4ACB" w:rsidRDefault="00BA4ACB" w:rsidP="00BA4ACB">
      <w:pPr>
        <w:pStyle w:val="affe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版本：_____</w:t>
      </w:r>
      <w:r>
        <w:rPr>
          <w:rFonts w:ascii="黑体" w:eastAsia="黑体" w:hAnsi="Arial" w:hint="eastAsia"/>
          <w:b/>
          <w:u w:val="single"/>
        </w:rPr>
        <w:t>_</w:t>
      </w:r>
      <w:r>
        <w:rPr>
          <w:rFonts w:ascii="黑体" w:eastAsia="黑体" w:hAnsi="Arial"/>
          <w:b/>
          <w:u w:val="single"/>
        </w:rPr>
        <w:t xml:space="preserve">    </w:t>
      </w:r>
      <w:r>
        <w:rPr>
          <w:rFonts w:ascii="黑体" w:eastAsia="黑体" w:hAnsi="Arial" w:hint="eastAsia"/>
          <w:b/>
          <w:u w:val="single"/>
        </w:rPr>
        <w:t>_0.1.</w:t>
      </w:r>
      <w:r w:rsidR="007914CB">
        <w:rPr>
          <w:rFonts w:ascii="黑体" w:eastAsia="黑体" w:hAnsi="Arial" w:hint="eastAsia"/>
          <w:b/>
          <w:u w:val="single"/>
        </w:rPr>
        <w:t>1</w:t>
      </w:r>
      <w:r w:rsidRPr="008C04A7">
        <w:rPr>
          <w:rFonts w:ascii="黑体" w:eastAsia="黑体" w:hAnsi="Arial" w:hint="eastAsia"/>
          <w:b/>
          <w:u w:val="single"/>
        </w:rPr>
        <w:t>_</w:t>
      </w:r>
      <w:r>
        <w:rPr>
          <w:rFonts w:ascii="黑体" w:eastAsia="黑体" w:hAnsi="Arial" w:hint="eastAsia"/>
          <w:b/>
        </w:rPr>
        <w:t>________</w:t>
      </w:r>
      <w:bookmarkStart w:id="0" w:name="_GoBack"/>
      <w:bookmarkEnd w:id="0"/>
      <w:r>
        <w:rPr>
          <w:rFonts w:ascii="黑体" w:eastAsia="黑体" w:hAnsi="Arial" w:hint="eastAsia"/>
          <w:b/>
        </w:rPr>
        <w:t>_</w:t>
      </w:r>
    </w:p>
    <w:p w14:paraId="108C9D89" w14:textId="0E48BCCC" w:rsidR="00BA4ACB" w:rsidRDefault="00BA4ACB" w:rsidP="00BA4ACB">
      <w:pPr>
        <w:pStyle w:val="affe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177F98C8" w14:textId="77777777" w:rsidR="00BA4ACB" w:rsidRDefault="00BA4ACB" w:rsidP="00BA4ACB">
      <w:pPr>
        <w:pStyle w:val="affe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59BEAE14" w14:textId="77777777" w:rsidR="00BA4ACB" w:rsidRDefault="00BA4ACB" w:rsidP="00D76606">
      <w:pPr>
        <w:rPr>
          <w:b/>
        </w:rPr>
      </w:pPr>
    </w:p>
    <w:p w14:paraId="5442938E" w14:textId="7F53BF36" w:rsidR="00BA4ACB" w:rsidRPr="00545BE2" w:rsidRDefault="00545BE2" w:rsidP="00BA4ACB">
      <w:pPr>
        <w:autoSpaceDE w:val="0"/>
        <w:autoSpaceDN w:val="0"/>
        <w:jc w:val="center"/>
        <w:textAlignment w:val="bottom"/>
        <w:rPr>
          <w:b/>
          <w:sz w:val="72"/>
          <w:szCs w:val="72"/>
        </w:rPr>
      </w:pPr>
      <w:r w:rsidRPr="00545BE2">
        <w:rPr>
          <w:rFonts w:hint="eastAsia"/>
          <w:b/>
          <w:sz w:val="72"/>
          <w:szCs w:val="72"/>
        </w:rPr>
        <w:t>基于项目的</w:t>
      </w:r>
      <w:r w:rsidR="00BA4ACB" w:rsidRPr="00545BE2">
        <w:rPr>
          <w:rFonts w:hint="eastAsia"/>
          <w:b/>
          <w:sz w:val="72"/>
          <w:szCs w:val="72"/>
        </w:rPr>
        <w:t>案例</w:t>
      </w:r>
      <w:r w:rsidRPr="00545BE2">
        <w:rPr>
          <w:rFonts w:hint="eastAsia"/>
          <w:b/>
          <w:sz w:val="72"/>
          <w:szCs w:val="72"/>
        </w:rPr>
        <w:t>教学</w:t>
      </w:r>
      <w:r w:rsidR="00BA4ACB" w:rsidRPr="00545BE2">
        <w:rPr>
          <w:rFonts w:hint="eastAsia"/>
          <w:b/>
          <w:sz w:val="72"/>
          <w:szCs w:val="72"/>
        </w:rPr>
        <w:t>系统</w:t>
      </w:r>
    </w:p>
    <w:p w14:paraId="58922C53" w14:textId="5771ACDD" w:rsidR="00A51AA3" w:rsidRPr="00BA4ACB" w:rsidRDefault="00545BE2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52"/>
          <w:szCs w:val="52"/>
        </w:rPr>
      </w:pPr>
      <w:r>
        <w:rPr>
          <w:rFonts w:ascii="Symbol" w:hAnsi="Symbol"/>
          <w:b/>
          <w:noProof/>
          <w:sz w:val="30"/>
        </w:rPr>
        <w:drawing>
          <wp:anchor distT="0" distB="0" distL="114300" distR="114300" simplePos="0" relativeHeight="251659264" behindDoc="0" locked="0" layoutInCell="1" allowOverlap="1" wp14:anchorId="65BE80D3" wp14:editId="3FE1C5EB">
            <wp:simplePos x="0" y="0"/>
            <wp:positionH relativeFrom="column">
              <wp:posOffset>1165860</wp:posOffset>
            </wp:positionH>
            <wp:positionV relativeFrom="paragraph">
              <wp:posOffset>90805</wp:posOffset>
            </wp:positionV>
            <wp:extent cx="1000760" cy="1036955"/>
            <wp:effectExtent l="0" t="0" r="8890" b="0"/>
            <wp:wrapNone/>
            <wp:docPr id="2" name="图片 2" descr="C:\Users\feng\Documents\Tencent Files\568076850\FileRecv\MobileFile\768D4FED7FC1F9AC6863471289EA73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eng\Documents\Tencent Files\568076850\FileRecv\MobileFile\768D4FED7FC1F9AC6863471289EA73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5" t="22249" r="33941" b="33944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ACB" w:rsidRPr="00BA4ACB">
        <w:rPr>
          <w:rFonts w:ascii="Calibri Light" w:hAnsi="Calibri Light" w:cs="Times New Roman" w:hint="eastAsia"/>
          <w:b/>
          <w:spacing w:val="-10"/>
          <w:sz w:val="52"/>
          <w:szCs w:val="52"/>
        </w:rPr>
        <w:t>文</w:t>
      </w:r>
    </w:p>
    <w:p w14:paraId="7A330179" w14:textId="4027AD4B" w:rsidR="00164536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52"/>
          <w:szCs w:val="52"/>
        </w:rPr>
      </w:pPr>
      <w:proofErr w:type="gramStart"/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档</w:t>
      </w:r>
      <w:proofErr w:type="gramEnd"/>
    </w:p>
    <w:p w14:paraId="62F66660" w14:textId="2746365F" w:rsidR="00BA4ACB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52"/>
          <w:szCs w:val="52"/>
        </w:rPr>
      </w:pPr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编</w:t>
      </w:r>
    </w:p>
    <w:p w14:paraId="3981D492" w14:textId="7CF4D3E3" w:rsidR="00BA4ACB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52"/>
          <w:szCs w:val="52"/>
        </w:rPr>
      </w:pPr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写</w:t>
      </w:r>
    </w:p>
    <w:p w14:paraId="49A23D82" w14:textId="07AE25DA" w:rsidR="00BA4ACB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52"/>
          <w:szCs w:val="52"/>
        </w:rPr>
      </w:pPr>
      <w:proofErr w:type="gramStart"/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规</w:t>
      </w:r>
      <w:proofErr w:type="gramEnd"/>
    </w:p>
    <w:p w14:paraId="5B1997E4" w14:textId="4DF7883F" w:rsidR="00BA4ACB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52"/>
          <w:szCs w:val="52"/>
        </w:rPr>
      </w:pPr>
      <w:proofErr w:type="gramStart"/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范</w:t>
      </w:r>
      <w:proofErr w:type="gramEnd"/>
    </w:p>
    <w:p w14:paraId="0E144A61" w14:textId="3B76156C" w:rsid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1CC6C50" w14:textId="43F45C2B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080A5EE" w14:textId="326A59CD" w:rsidR="00545BE2" w:rsidRDefault="00545BE2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03EC1C" w14:textId="77777777" w:rsidR="00545BE2" w:rsidRDefault="00545BE2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F4FCA7" w14:textId="77777777" w:rsidR="00BA4ACB" w:rsidRPr="00BA4ACB" w:rsidRDefault="00BA4ACB" w:rsidP="00BA4ACB">
      <w:pPr>
        <w:autoSpaceDE w:val="0"/>
        <w:autoSpaceDN w:val="0"/>
        <w:ind w:firstLine="643"/>
        <w:jc w:val="center"/>
        <w:textAlignment w:val="bottom"/>
        <w:rPr>
          <w:b/>
          <w:sz w:val="32"/>
        </w:rPr>
      </w:pPr>
      <w:r w:rsidRPr="00BA4ACB">
        <w:rPr>
          <w:b/>
          <w:sz w:val="32"/>
        </w:rPr>
        <w:t>委托单位</w:t>
      </w:r>
      <w:r w:rsidRPr="00BA4ACB">
        <w:rPr>
          <w:b/>
          <w:sz w:val="32"/>
        </w:rPr>
        <w:t>杨</w:t>
      </w:r>
      <w:proofErr w:type="gramStart"/>
      <w:r w:rsidRPr="00BA4ACB">
        <w:rPr>
          <w:b/>
          <w:sz w:val="32"/>
        </w:rPr>
        <w:t>枨</w:t>
      </w:r>
      <w:proofErr w:type="gramEnd"/>
      <w:r w:rsidRPr="00BA4ACB">
        <w:rPr>
          <w:b/>
          <w:sz w:val="32"/>
        </w:rPr>
        <w:t>老师，侯宏仑老师</w:t>
      </w:r>
    </w:p>
    <w:p w14:paraId="7CBE9039" w14:textId="0DF5B3B1" w:rsidR="00BA4ACB" w:rsidRDefault="00BA4ACB" w:rsidP="00545BE2">
      <w:pPr>
        <w:autoSpaceDE w:val="0"/>
        <w:autoSpaceDN w:val="0"/>
        <w:ind w:firstLine="643"/>
        <w:jc w:val="center"/>
        <w:textAlignment w:val="bottom"/>
        <w:rPr>
          <w:b/>
          <w:sz w:val="32"/>
        </w:rPr>
      </w:pPr>
      <w:r w:rsidRPr="00BA4ACB">
        <w:rPr>
          <w:b/>
          <w:sz w:val="32"/>
        </w:rPr>
        <w:t>承办单位</w:t>
      </w:r>
      <w:r w:rsidR="00545BE2">
        <w:rPr>
          <w:rFonts w:hint="eastAsia"/>
          <w:b/>
          <w:sz w:val="32"/>
        </w:rPr>
        <w:t>：P</w:t>
      </w:r>
      <w:r w:rsidR="00545BE2">
        <w:rPr>
          <w:b/>
          <w:sz w:val="32"/>
        </w:rPr>
        <w:t>RD2018-</w:t>
      </w:r>
      <w:r w:rsidRPr="00BA4ACB">
        <w:rPr>
          <w:rFonts w:hint="eastAsia"/>
          <w:b/>
          <w:sz w:val="32"/>
        </w:rPr>
        <w:t>G04小组</w:t>
      </w:r>
    </w:p>
    <w:p w14:paraId="25FB4D37" w14:textId="77777777" w:rsidR="00545BE2" w:rsidRPr="00545BE2" w:rsidRDefault="00545BE2" w:rsidP="00545BE2">
      <w:pPr>
        <w:autoSpaceDE w:val="0"/>
        <w:autoSpaceDN w:val="0"/>
        <w:ind w:firstLine="643"/>
        <w:jc w:val="center"/>
        <w:textAlignment w:val="bottom"/>
        <w:rPr>
          <w:b/>
          <w:sz w:val="32"/>
        </w:rPr>
      </w:pPr>
    </w:p>
    <w:p w14:paraId="39F03A8B" w14:textId="77777777" w:rsidR="00BA4ACB" w:rsidRPr="008C04A7" w:rsidRDefault="00BA4ACB" w:rsidP="00BA4ACB">
      <w:pPr>
        <w:ind w:firstLineChars="100" w:firstLine="321"/>
        <w:jc w:val="center"/>
        <w:rPr>
          <w:b/>
          <w:sz w:val="32"/>
          <w:szCs w:val="32"/>
        </w:rPr>
      </w:pPr>
      <w:r w:rsidRPr="008C04A7">
        <w:rPr>
          <w:rFonts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BA4ACB" w:rsidRPr="004558B3" w14:paraId="541DDBC8" w14:textId="77777777" w:rsidTr="009E19DB">
        <w:tc>
          <w:tcPr>
            <w:tcW w:w="1261" w:type="dxa"/>
            <w:shd w:val="clear" w:color="auto" w:fill="auto"/>
          </w:tcPr>
          <w:p w14:paraId="5002B10D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 w14:paraId="124F0F4D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693" w:type="dxa"/>
            <w:shd w:val="clear" w:color="auto" w:fill="auto"/>
          </w:tcPr>
          <w:p w14:paraId="7E0AACB3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251" w:type="dxa"/>
            <w:shd w:val="clear" w:color="auto" w:fill="auto"/>
          </w:tcPr>
          <w:p w14:paraId="7A9043EA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shd w:val="clear" w:color="auto" w:fill="auto"/>
          </w:tcPr>
          <w:p w14:paraId="0B8A4FA3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审批人</w:t>
            </w:r>
          </w:p>
        </w:tc>
      </w:tr>
      <w:tr w:rsidR="00BA4ACB" w:rsidRPr="004558B3" w14:paraId="12757529" w14:textId="77777777" w:rsidTr="009E19DB">
        <w:tc>
          <w:tcPr>
            <w:tcW w:w="1261" w:type="dxa"/>
            <w:shd w:val="clear" w:color="auto" w:fill="auto"/>
          </w:tcPr>
          <w:p w14:paraId="18857102" w14:textId="6F994901" w:rsidR="00BA4ACB" w:rsidRPr="004558B3" w:rsidRDefault="00BA4ACB" w:rsidP="009E19DB">
            <w:pPr>
              <w:jc w:val="center"/>
              <w:rPr>
                <w:szCs w:val="21"/>
              </w:rPr>
            </w:pPr>
            <w:r w:rsidRPr="004558B3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4558B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10/22</w:t>
            </w:r>
          </w:p>
        </w:tc>
        <w:tc>
          <w:tcPr>
            <w:tcW w:w="1144" w:type="dxa"/>
            <w:shd w:val="clear" w:color="auto" w:fill="auto"/>
          </w:tcPr>
          <w:p w14:paraId="524D1C0A" w14:textId="77777777" w:rsidR="00BA4ACB" w:rsidRPr="004558B3" w:rsidRDefault="00BA4ACB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2693" w:type="dxa"/>
            <w:shd w:val="clear" w:color="auto" w:fill="auto"/>
          </w:tcPr>
          <w:p w14:paraId="73397BF4" w14:textId="14A5DFB8" w:rsidR="00BA4ACB" w:rsidRPr="004558B3" w:rsidRDefault="00BA4ACB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第一版</w:t>
            </w:r>
          </w:p>
        </w:tc>
        <w:tc>
          <w:tcPr>
            <w:tcW w:w="2251" w:type="dxa"/>
            <w:shd w:val="clear" w:color="auto" w:fill="auto"/>
          </w:tcPr>
          <w:p w14:paraId="7F55350D" w14:textId="635179BE" w:rsidR="00BA4ACB" w:rsidRPr="004558B3" w:rsidRDefault="00BA4ACB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刘乐威</w:t>
            </w:r>
          </w:p>
        </w:tc>
        <w:tc>
          <w:tcPr>
            <w:tcW w:w="947" w:type="dxa"/>
            <w:shd w:val="clear" w:color="auto" w:fill="auto"/>
          </w:tcPr>
          <w:p w14:paraId="02E125D8" w14:textId="77777777" w:rsidR="00BA4ACB" w:rsidRPr="004558B3" w:rsidRDefault="00BA4ACB" w:rsidP="009E19DB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哲聪（P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545BE2" w:rsidRPr="004558B3" w14:paraId="68DE29AB" w14:textId="77777777" w:rsidTr="009E19DB">
        <w:tc>
          <w:tcPr>
            <w:tcW w:w="1261" w:type="dxa"/>
            <w:shd w:val="clear" w:color="auto" w:fill="auto"/>
          </w:tcPr>
          <w:p w14:paraId="10D5A552" w14:textId="1E069401" w:rsidR="00545BE2" w:rsidRPr="004558B3" w:rsidRDefault="00545BE2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018/11/15</w:t>
            </w:r>
          </w:p>
        </w:tc>
        <w:tc>
          <w:tcPr>
            <w:tcW w:w="1144" w:type="dxa"/>
            <w:shd w:val="clear" w:color="auto" w:fill="auto"/>
          </w:tcPr>
          <w:p w14:paraId="6F3407F6" w14:textId="409AACA0" w:rsidR="00545BE2" w:rsidRDefault="00545BE2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.1.1</w:t>
            </w:r>
          </w:p>
        </w:tc>
        <w:tc>
          <w:tcPr>
            <w:tcW w:w="2693" w:type="dxa"/>
            <w:shd w:val="clear" w:color="auto" w:fill="auto"/>
          </w:tcPr>
          <w:p w14:paraId="3A226C04" w14:textId="5471524F" w:rsidR="00545BE2" w:rsidRDefault="00545BE2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修改封面及页码</w:t>
            </w:r>
          </w:p>
        </w:tc>
        <w:tc>
          <w:tcPr>
            <w:tcW w:w="2251" w:type="dxa"/>
            <w:shd w:val="clear" w:color="auto" w:fill="auto"/>
          </w:tcPr>
          <w:p w14:paraId="5596B4D6" w14:textId="429FE509" w:rsidR="00545BE2" w:rsidRDefault="00545BE2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刘乐威</w:t>
            </w:r>
          </w:p>
        </w:tc>
        <w:tc>
          <w:tcPr>
            <w:tcW w:w="947" w:type="dxa"/>
            <w:shd w:val="clear" w:color="auto" w:fill="auto"/>
          </w:tcPr>
          <w:p w14:paraId="11A4585A" w14:textId="0659126D" w:rsidR="00545BE2" w:rsidRDefault="00545BE2" w:rsidP="009E19DB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哲聪（P</w:t>
            </w:r>
            <w:r>
              <w:rPr>
                <w:szCs w:val="21"/>
              </w:rPr>
              <w:t>M）</w:t>
            </w:r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-676113047"/>
        <w:docPartObj>
          <w:docPartGallery w:val="Table of Contents"/>
          <w:docPartUnique/>
        </w:docPartObj>
      </w:sdtPr>
      <w:sdtEndPr/>
      <w:sdtContent>
        <w:p w14:paraId="422A69FD" w14:textId="52A700E5" w:rsidR="0073071F" w:rsidRPr="0073071F" w:rsidRDefault="0073071F" w:rsidP="0073071F">
          <w:pPr>
            <w:pStyle w:val="TOC"/>
            <w:jc w:val="center"/>
            <w:rPr>
              <w:color w:val="2E74B5" w:themeColor="accent1" w:themeShade="BF"/>
            </w:rPr>
          </w:pPr>
          <w:r w:rsidRPr="0073071F">
            <w:rPr>
              <w:color w:val="2E74B5" w:themeColor="accent1" w:themeShade="BF"/>
              <w:lang w:val="zh-CN"/>
            </w:rPr>
            <w:t>目录</w:t>
          </w:r>
        </w:p>
        <w:p w14:paraId="5B4B48E1" w14:textId="082E0203" w:rsidR="00545BE2" w:rsidRDefault="0073071F" w:rsidP="00545B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044463" w:history="1">
            <w:r w:rsidR="00545BE2">
              <w:rPr>
                <w:rStyle w:val="aa"/>
                <w:noProof/>
              </w:rPr>
              <w:t>1</w:t>
            </w:r>
            <w:r w:rsidR="00545BE2" w:rsidRPr="000A5342">
              <w:rPr>
                <w:rStyle w:val="aa"/>
                <w:noProof/>
              </w:rPr>
              <w:t>引言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_Toc530044463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1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7237CA35" w14:textId="08A91084" w:rsidR="00545BE2" w:rsidRDefault="003F2D34" w:rsidP="00545BE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64" w:history="1">
            <w:r w:rsidR="00545BE2" w:rsidRPr="000A5342">
              <w:rPr>
                <w:rStyle w:val="aa"/>
                <w:noProof/>
              </w:rPr>
              <w:t>1.1文档目的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_Toc530044464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1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615557BA" w14:textId="50F99EB9" w:rsidR="00545BE2" w:rsidRDefault="003F2D34" w:rsidP="00545BE2">
          <w:pPr>
            <w:pStyle w:val="TOC2"/>
            <w:tabs>
              <w:tab w:val="left" w:pos="831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65" w:history="1">
            <w:r w:rsidR="00545BE2" w:rsidRPr="000A5342">
              <w:rPr>
                <w:rStyle w:val="aa"/>
                <w:noProof/>
              </w:rPr>
              <w:t>1.2</w:t>
            </w:r>
            <w:r w:rsidR="00545BE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545BE2" w:rsidRPr="000A5342">
              <w:rPr>
                <w:rStyle w:val="aa"/>
                <w:noProof/>
              </w:rPr>
              <w:t>适用范围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_Toc530044465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1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221359CE" w14:textId="2581CA9A" w:rsidR="00545BE2" w:rsidRDefault="003F2D34" w:rsidP="00545B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66" w:history="1">
            <w:r w:rsidR="00545BE2" w:rsidRPr="000A5342">
              <w:rPr>
                <w:rStyle w:val="aa"/>
                <w:noProof/>
              </w:rPr>
              <w:t>2文档编写规范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_Toc530044466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1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5B690881" w14:textId="58EB4296" w:rsidR="00545BE2" w:rsidRDefault="003F2D34" w:rsidP="00545BE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67" w:history="1">
            <w:r w:rsidR="00545BE2" w:rsidRPr="000A5342">
              <w:rPr>
                <w:rStyle w:val="aa"/>
                <w:noProof/>
              </w:rPr>
              <w:t>2.1字体规范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_Toc530044467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1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67782071" w14:textId="54665BE4" w:rsidR="00545BE2" w:rsidRDefault="003F2D34" w:rsidP="00545B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68" w:history="1">
            <w:r w:rsidR="00545BE2" w:rsidRPr="000A5342">
              <w:rPr>
                <w:rStyle w:val="aa"/>
                <w:noProof/>
              </w:rPr>
              <w:t>2.1.1汉字规范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_Toc530044468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1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06817841" w14:textId="75E02D24" w:rsidR="00545BE2" w:rsidRDefault="003F2D34" w:rsidP="00545B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69" w:history="1">
            <w:r w:rsidR="00545BE2" w:rsidRPr="00545BE2">
              <w:rPr>
                <w:rStyle w:val="aa"/>
                <w:noProof/>
              </w:rPr>
              <w:t>2.1.2</w:t>
            </w:r>
            <w:r w:rsidR="00545BE2" w:rsidRPr="000A5342">
              <w:rPr>
                <w:rStyle w:val="aa"/>
                <w:noProof/>
              </w:rPr>
              <w:t>数字规范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_Toc530044469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1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2FEF09FD" w14:textId="49EF3F90" w:rsidR="00545BE2" w:rsidRDefault="003F2D34" w:rsidP="00545BE2">
          <w:pPr>
            <w:pStyle w:val="TOC2"/>
            <w:tabs>
              <w:tab w:val="left" w:pos="831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0" w:history="1">
            <w:r w:rsidR="00545BE2" w:rsidRPr="000A5342">
              <w:rPr>
                <w:rStyle w:val="aa"/>
                <w:noProof/>
              </w:rPr>
              <w:t>2.2</w:t>
            </w:r>
            <w:r w:rsidR="00545BE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545BE2" w:rsidRPr="000A5342">
              <w:rPr>
                <w:rStyle w:val="aa"/>
                <w:noProof/>
              </w:rPr>
              <w:t>编号规范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_Toc530044470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1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005F077B" w14:textId="3430ACD3" w:rsidR="00545BE2" w:rsidRDefault="003F2D34" w:rsidP="00545B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1" w:history="1">
            <w:r w:rsidR="00545BE2" w:rsidRPr="000A5342">
              <w:rPr>
                <w:rStyle w:val="aa"/>
                <w:noProof/>
              </w:rPr>
              <w:t>2.2.1标题编号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_Toc530044471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1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58AEA19F" w14:textId="66439C80" w:rsidR="00545BE2" w:rsidRDefault="00545BE2" w:rsidP="00545B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2" w:history="1">
            <w:r w:rsidRPr="00545BE2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>2</w:t>
            </w:r>
            <w:r w:rsidRPr="000A5342">
              <w:rPr>
                <w:rStyle w:val="aa"/>
                <w:noProof/>
              </w:rPr>
              <w:t>正文编号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237C" w14:textId="3BBD4600" w:rsidR="00545BE2" w:rsidRDefault="003F2D34" w:rsidP="00545BE2">
          <w:pPr>
            <w:pStyle w:val="TOC2"/>
            <w:tabs>
              <w:tab w:val="left" w:pos="831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3" w:history="1">
            <w:r w:rsidR="00545BE2" w:rsidRPr="000A5342">
              <w:rPr>
                <w:rStyle w:val="aa"/>
                <w:noProof/>
              </w:rPr>
              <w:t>2.3</w:t>
            </w:r>
            <w:r w:rsidR="00545BE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545BE2" w:rsidRPr="000A5342">
              <w:rPr>
                <w:rStyle w:val="aa"/>
                <w:noProof/>
              </w:rPr>
              <w:t>正文规范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_Toc530044473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2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150D224B" w14:textId="4A62E01C" w:rsidR="00545BE2" w:rsidRDefault="003F2D34" w:rsidP="00545B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4" w:history="1">
            <w:r w:rsidR="00545BE2" w:rsidRPr="000A5342">
              <w:rPr>
                <w:rStyle w:val="aa"/>
                <w:noProof/>
              </w:rPr>
              <w:t>2.3.1正文文字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_Toc530044474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2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33E94D58" w14:textId="4E3C7A9F" w:rsidR="00545BE2" w:rsidRDefault="003F2D34" w:rsidP="00545B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5" w:history="1">
            <w:r w:rsidR="00545BE2" w:rsidRPr="000A5342">
              <w:rPr>
                <w:rStyle w:val="aa"/>
                <w:noProof/>
              </w:rPr>
              <w:t>2.3.2图片格式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_Toc530044475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2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1849085B" w14:textId="5EAC2C96" w:rsidR="00545BE2" w:rsidRDefault="003F2D3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6" w:history="1">
            <w:r w:rsidR="00545BE2" w:rsidRPr="000A5342">
              <w:rPr>
                <w:rStyle w:val="aa"/>
                <w:noProof/>
              </w:rPr>
              <w:t>2.4封面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_Toc530044476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2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44D2474D" w14:textId="333A729D" w:rsidR="00545BE2" w:rsidRDefault="003F2D3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7" w:history="1">
            <w:r w:rsidR="00545BE2" w:rsidRPr="000A5342">
              <w:rPr>
                <w:rStyle w:val="aa"/>
                <w:noProof/>
              </w:rPr>
              <w:t>2.5页眉与页脚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_Toc530044477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2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5206304F" w14:textId="70094867" w:rsidR="00545BE2" w:rsidRDefault="003F2D3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8" w:history="1">
            <w:r w:rsidR="00545BE2" w:rsidRPr="000A5342">
              <w:rPr>
                <w:rStyle w:val="aa"/>
                <w:noProof/>
              </w:rPr>
              <w:t>2.5.1页眉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_Toc530044478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2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527830A6" w14:textId="71303564" w:rsidR="00545BE2" w:rsidRDefault="003F2D3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79" w:history="1">
            <w:r w:rsidR="00545BE2" w:rsidRPr="000A5342">
              <w:rPr>
                <w:rStyle w:val="aa"/>
                <w:noProof/>
              </w:rPr>
              <w:t>2.5.2页脚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_Toc530044479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2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67EF23FF" w14:textId="0139078C" w:rsidR="00545BE2" w:rsidRDefault="003F2D34" w:rsidP="00545BE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80" w:history="1">
            <w:r w:rsidR="00545BE2" w:rsidRPr="000A5342">
              <w:rPr>
                <w:rStyle w:val="aa"/>
                <w:noProof/>
              </w:rPr>
              <w:t>2.4文档修订历史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_Toc530044480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2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5C44E9B7" w14:textId="3F57C733" w:rsidR="00545BE2" w:rsidRDefault="003F2D34" w:rsidP="00545BE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044481" w:history="1">
            <w:r w:rsidR="00545BE2" w:rsidRPr="000A5342">
              <w:rPr>
                <w:rStyle w:val="aa"/>
                <w:noProof/>
              </w:rPr>
              <w:t>2.5</w:t>
            </w:r>
            <w:r w:rsidR="00545BE2">
              <w:rPr>
                <w:rFonts w:asciiTheme="minorHAnsi" w:eastAsiaTheme="minorEastAsia" w:hAnsiTheme="minorHAnsi" w:cstheme="minorBidi"/>
                <w:noProof/>
                <w:kern w:val="2"/>
              </w:rPr>
              <w:t xml:space="preserve"> </w:t>
            </w:r>
            <w:r w:rsidR="00545BE2" w:rsidRPr="000A5342">
              <w:rPr>
                <w:rStyle w:val="aa"/>
                <w:noProof/>
              </w:rPr>
              <w:t>目录</w:t>
            </w:r>
            <w:r w:rsidR="00545BE2">
              <w:rPr>
                <w:noProof/>
                <w:webHidden/>
              </w:rPr>
              <w:tab/>
            </w:r>
            <w:r w:rsidR="00545BE2">
              <w:rPr>
                <w:noProof/>
                <w:webHidden/>
              </w:rPr>
              <w:fldChar w:fldCharType="begin"/>
            </w:r>
            <w:r w:rsidR="00545BE2">
              <w:rPr>
                <w:noProof/>
                <w:webHidden/>
              </w:rPr>
              <w:instrText xml:space="preserve"> PAGEREF _Toc530044481 \h </w:instrText>
            </w:r>
            <w:r w:rsidR="00545BE2">
              <w:rPr>
                <w:noProof/>
                <w:webHidden/>
              </w:rPr>
            </w:r>
            <w:r w:rsidR="00545BE2">
              <w:rPr>
                <w:noProof/>
                <w:webHidden/>
              </w:rPr>
              <w:fldChar w:fldCharType="separate"/>
            </w:r>
            <w:r w:rsidR="00545BE2">
              <w:rPr>
                <w:noProof/>
                <w:webHidden/>
              </w:rPr>
              <w:t>2</w:t>
            </w:r>
            <w:r w:rsidR="00545BE2">
              <w:rPr>
                <w:noProof/>
                <w:webHidden/>
              </w:rPr>
              <w:fldChar w:fldCharType="end"/>
            </w:r>
          </w:hyperlink>
        </w:p>
        <w:p w14:paraId="7030DD0F" w14:textId="2EA06B90" w:rsidR="0073071F" w:rsidRDefault="0073071F">
          <w:r>
            <w:rPr>
              <w:b/>
              <w:bCs/>
              <w:lang w:val="zh-CN"/>
            </w:rPr>
            <w:fldChar w:fldCharType="end"/>
          </w:r>
        </w:p>
      </w:sdtContent>
    </w:sdt>
    <w:p w14:paraId="3507D925" w14:textId="33B65F4D" w:rsidR="0073071F" w:rsidRDefault="0073071F">
      <w:pPr>
        <w:rPr>
          <w:lang w:val="zh-CN"/>
        </w:rPr>
      </w:pPr>
      <w:r>
        <w:rPr>
          <w:lang w:val="zh-CN"/>
        </w:rPr>
        <w:br w:type="page"/>
      </w:r>
    </w:p>
    <w:p w14:paraId="7DFC77ED" w14:textId="77777777" w:rsidR="00545BE2" w:rsidRDefault="00545BE2" w:rsidP="008A3201">
      <w:pPr>
        <w:sectPr w:rsidR="00545BE2" w:rsidSect="005F0667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B701419" w14:textId="36FC0945" w:rsidR="0046483C" w:rsidRDefault="0046483C" w:rsidP="008A3201"/>
    <w:p w14:paraId="55BFD115" w14:textId="77777777" w:rsidR="0046483C" w:rsidRDefault="0046483C" w:rsidP="00D76606">
      <w:pPr>
        <w:pStyle w:val="a"/>
      </w:pPr>
      <w:bookmarkStart w:id="1" w:name="_Toc276741005"/>
      <w:bookmarkStart w:id="2" w:name="_Toc495739755"/>
      <w:bookmarkStart w:id="3" w:name="_Toc527977759"/>
      <w:bookmarkStart w:id="4" w:name="_Toc530044463"/>
      <w:r>
        <w:rPr>
          <w:rFonts w:hint="eastAsia"/>
        </w:rPr>
        <w:t>引言</w:t>
      </w:r>
      <w:bookmarkEnd w:id="1"/>
      <w:bookmarkEnd w:id="2"/>
      <w:bookmarkEnd w:id="3"/>
      <w:bookmarkEnd w:id="4"/>
    </w:p>
    <w:p w14:paraId="3AC4EFD7" w14:textId="77777777" w:rsidR="0046483C" w:rsidRDefault="0046483C" w:rsidP="00D76606">
      <w:pPr>
        <w:pStyle w:val="a0"/>
      </w:pPr>
      <w:bookmarkStart w:id="5" w:name="_Toc276741006"/>
      <w:bookmarkStart w:id="6" w:name="_Toc495739756"/>
      <w:bookmarkStart w:id="7" w:name="_Toc527977760"/>
      <w:bookmarkStart w:id="8" w:name="_Toc530044464"/>
      <w:r>
        <w:rPr>
          <w:rFonts w:hint="eastAsia"/>
        </w:rPr>
        <w:t>文档目的</w:t>
      </w:r>
      <w:bookmarkEnd w:id="5"/>
      <w:bookmarkEnd w:id="6"/>
      <w:bookmarkEnd w:id="7"/>
      <w:bookmarkEnd w:id="8"/>
    </w:p>
    <w:p w14:paraId="3031E372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为了小组所编写的各种文档通用格式保持一致性，特</w:t>
      </w:r>
      <w:proofErr w:type="gramStart"/>
      <w:r w:rsidRPr="00F20BBF">
        <w:rPr>
          <w:rFonts w:hint="eastAsia"/>
          <w:szCs w:val="21"/>
        </w:rPr>
        <w:t>编写此</w:t>
      </w:r>
      <w:proofErr w:type="gramEnd"/>
      <w:r w:rsidRPr="00F20BBF">
        <w:rPr>
          <w:rFonts w:hint="eastAsia"/>
          <w:szCs w:val="21"/>
        </w:rPr>
        <w:t>文档制定文档格式及书写方式。</w:t>
      </w:r>
    </w:p>
    <w:p w14:paraId="04EF6C2D" w14:textId="77777777" w:rsidR="0046483C" w:rsidRDefault="0046483C" w:rsidP="00D76606">
      <w:pPr>
        <w:pStyle w:val="a0"/>
      </w:pPr>
      <w:bookmarkStart w:id="9" w:name="_Toc276741007"/>
      <w:bookmarkStart w:id="10" w:name="_Toc495739757"/>
      <w:bookmarkStart w:id="11" w:name="_Toc527977761"/>
      <w:bookmarkStart w:id="12" w:name="_Toc530044465"/>
      <w:r>
        <w:rPr>
          <w:rFonts w:hint="eastAsia"/>
        </w:rPr>
        <w:t>适用范围</w:t>
      </w:r>
      <w:bookmarkEnd w:id="9"/>
      <w:bookmarkEnd w:id="10"/>
      <w:bookmarkEnd w:id="11"/>
      <w:bookmarkEnd w:id="12"/>
    </w:p>
    <w:p w14:paraId="7015B311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本文档适用于本小组所有成员。</w:t>
      </w:r>
    </w:p>
    <w:p w14:paraId="0B838046" w14:textId="77777777" w:rsidR="0046483C" w:rsidRDefault="0046483C" w:rsidP="00D76606">
      <w:pPr>
        <w:pStyle w:val="a"/>
      </w:pPr>
      <w:bookmarkStart w:id="13" w:name="_Toc276741008"/>
      <w:bookmarkStart w:id="14" w:name="_Toc495739758"/>
      <w:bookmarkStart w:id="15" w:name="_Toc527977762"/>
      <w:bookmarkStart w:id="16" w:name="_Toc530044466"/>
      <w:r>
        <w:rPr>
          <w:rFonts w:hint="eastAsia"/>
        </w:rPr>
        <w:t>文档编写规范</w:t>
      </w:r>
      <w:bookmarkEnd w:id="13"/>
      <w:bookmarkEnd w:id="14"/>
      <w:bookmarkEnd w:id="15"/>
      <w:bookmarkEnd w:id="16"/>
    </w:p>
    <w:p w14:paraId="4EDCC2E3" w14:textId="77777777" w:rsidR="0046483C" w:rsidRDefault="0046483C" w:rsidP="00D76606">
      <w:pPr>
        <w:pStyle w:val="a0"/>
      </w:pPr>
      <w:bookmarkStart w:id="17" w:name="_Toc276741009"/>
      <w:bookmarkStart w:id="18" w:name="_Toc495739759"/>
      <w:bookmarkStart w:id="19" w:name="_Toc527977763"/>
      <w:bookmarkStart w:id="20" w:name="_Toc530044467"/>
      <w:r>
        <w:rPr>
          <w:rFonts w:hint="eastAsia"/>
        </w:rPr>
        <w:t>字体规范</w:t>
      </w:r>
      <w:bookmarkEnd w:id="17"/>
      <w:bookmarkEnd w:id="18"/>
      <w:bookmarkEnd w:id="19"/>
      <w:bookmarkEnd w:id="20"/>
    </w:p>
    <w:p w14:paraId="062D66EB" w14:textId="77777777" w:rsidR="0046483C" w:rsidRPr="004206CE" w:rsidRDefault="0046483C" w:rsidP="00D76606">
      <w:pPr>
        <w:pStyle w:val="a1"/>
      </w:pPr>
      <w:bookmarkStart w:id="21" w:name="_Toc495739760"/>
      <w:bookmarkStart w:id="22" w:name="_Toc527977764"/>
      <w:bookmarkStart w:id="23" w:name="_Toc530044468"/>
      <w:r w:rsidRPr="004206CE">
        <w:rPr>
          <w:rFonts w:hint="eastAsia"/>
        </w:rPr>
        <w:t>汉字规范</w:t>
      </w:r>
      <w:bookmarkEnd w:id="21"/>
      <w:bookmarkEnd w:id="22"/>
      <w:bookmarkEnd w:id="23"/>
    </w:p>
    <w:p w14:paraId="16D200C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正文：宋体，五号字</w:t>
      </w:r>
    </w:p>
    <w:p w14:paraId="117520CC" w14:textId="73720873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一号标题：宋体，加粗，</w:t>
      </w:r>
      <w:r w:rsidR="0073071F">
        <w:rPr>
          <w:rFonts w:hint="eastAsia"/>
          <w:szCs w:val="21"/>
        </w:rPr>
        <w:t>二</w:t>
      </w:r>
      <w:r w:rsidRPr="00F20BBF">
        <w:rPr>
          <w:rFonts w:hint="eastAsia"/>
          <w:szCs w:val="21"/>
        </w:rPr>
        <w:t>号字</w:t>
      </w:r>
    </w:p>
    <w:p w14:paraId="5577FCA9" w14:textId="78BB2A1F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二号标题：宋体，加粗，三号字</w:t>
      </w:r>
    </w:p>
    <w:p w14:paraId="7724D554" w14:textId="3F4BDB53" w:rsidR="0046483C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三号标题：宋体，加粗，四号字</w:t>
      </w:r>
    </w:p>
    <w:p w14:paraId="5C29E6ED" w14:textId="23B0EC97" w:rsidR="0073071F" w:rsidRDefault="0073071F" w:rsidP="0046483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四号标题：宋体，加粗，小四号字</w:t>
      </w:r>
    </w:p>
    <w:p w14:paraId="55711C65" w14:textId="00F9ED86" w:rsidR="0073071F" w:rsidRPr="00F20BBF" w:rsidRDefault="0073071F" w:rsidP="0046483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五号标题：宋体，加粗，五号字</w:t>
      </w:r>
    </w:p>
    <w:p w14:paraId="5B18F3F8" w14:textId="77777777" w:rsidR="0046483C" w:rsidRPr="00F20BBF" w:rsidRDefault="0046483C" w:rsidP="0046483C">
      <w:pPr>
        <w:ind w:firstLineChars="250" w:firstLine="525"/>
      </w:pPr>
      <w:r w:rsidRPr="00F20BBF">
        <w:t>……</w:t>
      </w:r>
    </w:p>
    <w:p w14:paraId="6754660E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例如：</w:t>
      </w:r>
    </w:p>
    <w:p w14:paraId="2BDC15AF" w14:textId="4211B1F5" w:rsidR="0046483C" w:rsidRPr="0073071F" w:rsidRDefault="0046483C" w:rsidP="0046483C">
      <w:pPr>
        <w:ind w:leftChars="200" w:left="420" w:firstLineChars="49" w:firstLine="216"/>
        <w:rPr>
          <w:b/>
          <w:sz w:val="44"/>
          <w:szCs w:val="44"/>
        </w:rPr>
      </w:pPr>
      <w:r w:rsidRPr="0073071F">
        <w:rPr>
          <w:b/>
          <w:sz w:val="44"/>
          <w:szCs w:val="44"/>
        </w:rPr>
        <w:t>1.</w:t>
      </w:r>
      <w:r w:rsidRPr="0073071F">
        <w:rPr>
          <w:rFonts w:hint="eastAsia"/>
          <w:b/>
          <w:sz w:val="44"/>
          <w:szCs w:val="44"/>
        </w:rPr>
        <w:t>一号标题    宋体，加粗，</w:t>
      </w:r>
      <w:r w:rsidR="0073071F" w:rsidRPr="0073071F">
        <w:rPr>
          <w:rFonts w:hint="eastAsia"/>
          <w:b/>
          <w:sz w:val="44"/>
          <w:szCs w:val="44"/>
        </w:rPr>
        <w:t>二</w:t>
      </w:r>
      <w:r w:rsidRPr="0073071F">
        <w:rPr>
          <w:rFonts w:hint="eastAsia"/>
          <w:b/>
          <w:sz w:val="44"/>
          <w:szCs w:val="44"/>
        </w:rPr>
        <w:t>号字体</w:t>
      </w:r>
    </w:p>
    <w:p w14:paraId="353891F2" w14:textId="234930E3" w:rsidR="0046483C" w:rsidRPr="0073071F" w:rsidRDefault="0046483C" w:rsidP="0046483C">
      <w:pPr>
        <w:ind w:leftChars="200" w:left="420" w:firstLineChars="49" w:firstLine="157"/>
        <w:rPr>
          <w:b/>
          <w:sz w:val="32"/>
          <w:szCs w:val="32"/>
        </w:rPr>
      </w:pPr>
      <w:r w:rsidRPr="0073071F">
        <w:rPr>
          <w:b/>
          <w:sz w:val="32"/>
          <w:szCs w:val="32"/>
        </w:rPr>
        <w:t>1.1.</w:t>
      </w:r>
      <w:r w:rsidRPr="0073071F">
        <w:rPr>
          <w:rFonts w:hint="eastAsia"/>
          <w:b/>
          <w:sz w:val="32"/>
          <w:szCs w:val="32"/>
        </w:rPr>
        <w:t>二号标题      宋体，加粗，三号字体</w:t>
      </w:r>
    </w:p>
    <w:p w14:paraId="5643D3AB" w14:textId="1026192D" w:rsidR="0046483C" w:rsidRPr="0073071F" w:rsidRDefault="0046483C" w:rsidP="0046483C">
      <w:pPr>
        <w:ind w:leftChars="200" w:left="420" w:firstLineChars="49" w:firstLine="138"/>
        <w:rPr>
          <w:b/>
          <w:sz w:val="28"/>
          <w:szCs w:val="28"/>
        </w:rPr>
      </w:pPr>
      <w:r w:rsidRPr="0073071F">
        <w:rPr>
          <w:b/>
          <w:sz w:val="28"/>
          <w:szCs w:val="28"/>
        </w:rPr>
        <w:t>1.1.1.</w:t>
      </w:r>
      <w:r w:rsidRPr="0073071F">
        <w:rPr>
          <w:rFonts w:hint="eastAsia"/>
          <w:b/>
          <w:sz w:val="28"/>
          <w:szCs w:val="28"/>
        </w:rPr>
        <w:t>三号标题      宋体，加粗，四号字体</w:t>
      </w:r>
    </w:p>
    <w:p w14:paraId="20A08B2C" w14:textId="71987C08" w:rsidR="0073071F" w:rsidRPr="0073071F" w:rsidRDefault="0073071F" w:rsidP="0046483C">
      <w:pPr>
        <w:ind w:leftChars="200" w:left="420" w:firstLineChars="49" w:firstLine="118"/>
        <w:rPr>
          <w:b/>
          <w:sz w:val="24"/>
          <w:szCs w:val="24"/>
        </w:rPr>
      </w:pPr>
      <w:r w:rsidRPr="0073071F">
        <w:rPr>
          <w:rFonts w:hint="eastAsia"/>
          <w:b/>
          <w:sz w:val="24"/>
          <w:szCs w:val="24"/>
        </w:rPr>
        <w:t>1.1.1.1</w:t>
      </w:r>
      <w:proofErr w:type="gramStart"/>
      <w:r w:rsidRPr="0073071F">
        <w:rPr>
          <w:rFonts w:hint="eastAsia"/>
          <w:b/>
          <w:sz w:val="24"/>
          <w:szCs w:val="24"/>
        </w:rPr>
        <w:t>四</w:t>
      </w:r>
      <w:proofErr w:type="gramEnd"/>
      <w:r w:rsidRPr="0073071F">
        <w:rPr>
          <w:rFonts w:hint="eastAsia"/>
          <w:b/>
          <w:sz w:val="24"/>
          <w:szCs w:val="24"/>
        </w:rPr>
        <w:t xml:space="preserve">号标题 </w:t>
      </w:r>
      <w:r w:rsidRPr="0073071F">
        <w:rPr>
          <w:b/>
          <w:sz w:val="24"/>
          <w:szCs w:val="24"/>
        </w:rPr>
        <w:t xml:space="preserve">    </w:t>
      </w:r>
      <w:r w:rsidRPr="0073071F">
        <w:rPr>
          <w:rFonts w:hint="eastAsia"/>
          <w:b/>
          <w:sz w:val="24"/>
          <w:szCs w:val="24"/>
        </w:rPr>
        <w:t>宋体，加粗，小四号字体</w:t>
      </w:r>
    </w:p>
    <w:p w14:paraId="01DB22DD" w14:textId="3FD9A83E" w:rsidR="0073071F" w:rsidRPr="0073071F" w:rsidRDefault="0073071F" w:rsidP="0046483C">
      <w:pPr>
        <w:ind w:leftChars="200" w:left="420" w:firstLineChars="49" w:firstLine="103"/>
        <w:rPr>
          <w:b/>
          <w:szCs w:val="21"/>
        </w:rPr>
      </w:pPr>
      <w:r w:rsidRPr="0073071F">
        <w:rPr>
          <w:rFonts w:hint="eastAsia"/>
          <w:b/>
          <w:szCs w:val="21"/>
        </w:rPr>
        <w:t>1.1.1.1.1</w:t>
      </w:r>
      <w:proofErr w:type="gramStart"/>
      <w:r w:rsidRPr="0073071F">
        <w:rPr>
          <w:rFonts w:hint="eastAsia"/>
          <w:b/>
          <w:szCs w:val="21"/>
        </w:rPr>
        <w:t>五</w:t>
      </w:r>
      <w:proofErr w:type="gramEnd"/>
      <w:r w:rsidRPr="0073071F">
        <w:rPr>
          <w:rFonts w:hint="eastAsia"/>
          <w:b/>
          <w:szCs w:val="21"/>
        </w:rPr>
        <w:t>号标题</w:t>
      </w:r>
      <w:r w:rsidRPr="0073071F">
        <w:rPr>
          <w:b/>
          <w:szCs w:val="21"/>
        </w:rPr>
        <w:tab/>
        <w:t xml:space="preserve"> </w:t>
      </w:r>
      <w:r w:rsidRPr="0073071F">
        <w:rPr>
          <w:rFonts w:hint="eastAsia"/>
          <w:b/>
          <w:szCs w:val="21"/>
        </w:rPr>
        <w:t>宋体，加粗，五号字体</w:t>
      </w:r>
    </w:p>
    <w:p w14:paraId="031C3066" w14:textId="77777777" w:rsidR="0046483C" w:rsidRPr="0073071F" w:rsidRDefault="0046483C" w:rsidP="0046483C">
      <w:pPr>
        <w:ind w:left="480"/>
        <w:rPr>
          <w:szCs w:val="21"/>
        </w:rPr>
      </w:pPr>
    </w:p>
    <w:p w14:paraId="6B797465" w14:textId="77777777" w:rsidR="0046483C" w:rsidRDefault="0046483C" w:rsidP="00D76606">
      <w:pPr>
        <w:pStyle w:val="a1"/>
        <w:rPr>
          <w:rFonts w:ascii="Times New Roman"/>
        </w:rPr>
      </w:pPr>
      <w:bookmarkStart w:id="24" w:name="_Toc527977765"/>
      <w:bookmarkStart w:id="25" w:name="_Toc530044469"/>
      <w:r w:rsidRPr="008F5560">
        <w:rPr>
          <w:rFonts w:hint="eastAsia"/>
        </w:rPr>
        <w:t>数字规范</w:t>
      </w:r>
      <w:bookmarkEnd w:id="24"/>
      <w:bookmarkEnd w:id="25"/>
    </w:p>
    <w:p w14:paraId="2D734181" w14:textId="5BA9C68D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阿拉伯数字用“</w:t>
      </w:r>
      <w:r w:rsidR="0073071F">
        <w:rPr>
          <w:rFonts w:hint="eastAsia"/>
          <w:szCs w:val="21"/>
        </w:rPr>
        <w:t>宋体</w:t>
      </w:r>
      <w:r w:rsidRPr="00F20BBF">
        <w:rPr>
          <w:rFonts w:hint="eastAsia"/>
          <w:szCs w:val="21"/>
        </w:rPr>
        <w:t>”字体显示。</w:t>
      </w:r>
    </w:p>
    <w:p w14:paraId="39A4B12E" w14:textId="77777777" w:rsidR="0046483C" w:rsidRDefault="0046483C" w:rsidP="00D76606">
      <w:pPr>
        <w:pStyle w:val="a0"/>
      </w:pPr>
      <w:bookmarkStart w:id="26" w:name="_Toc276741010"/>
      <w:bookmarkStart w:id="27" w:name="_Toc495739761"/>
      <w:bookmarkStart w:id="28" w:name="_Toc527977766"/>
      <w:bookmarkStart w:id="29" w:name="_Toc530044470"/>
      <w:r>
        <w:rPr>
          <w:rFonts w:hint="eastAsia"/>
        </w:rPr>
        <w:t>编号规范</w:t>
      </w:r>
      <w:bookmarkEnd w:id="26"/>
      <w:bookmarkEnd w:id="27"/>
      <w:bookmarkEnd w:id="28"/>
      <w:bookmarkEnd w:id="29"/>
    </w:p>
    <w:p w14:paraId="7E2DF7D7" w14:textId="77777777" w:rsidR="0046483C" w:rsidRPr="00680724" w:rsidRDefault="0046483C" w:rsidP="00D76606">
      <w:pPr>
        <w:pStyle w:val="a1"/>
      </w:pPr>
      <w:bookmarkStart w:id="30" w:name="_Toc527977767"/>
      <w:bookmarkStart w:id="31" w:name="_Toc530044471"/>
      <w:r w:rsidRPr="008F5560">
        <w:rPr>
          <w:rFonts w:hint="eastAsia"/>
        </w:rPr>
        <w:t>标题编号</w:t>
      </w:r>
      <w:bookmarkEnd w:id="30"/>
      <w:bookmarkEnd w:id="31"/>
    </w:p>
    <w:p w14:paraId="4489F3E8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标题编号采用多级形式编写。如下所示：</w:t>
      </w:r>
    </w:p>
    <w:p w14:paraId="7B5EEE68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一级标题：1.</w:t>
      </w:r>
    </w:p>
    <w:p w14:paraId="03ED17E7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二级标题：1.1.</w:t>
      </w:r>
    </w:p>
    <w:p w14:paraId="39BA9FCE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三级标题：1.1.1</w:t>
      </w:r>
      <w:r w:rsidR="002E7385">
        <w:rPr>
          <w:rFonts w:hint="eastAsia"/>
          <w:szCs w:val="21"/>
        </w:rPr>
        <w:t>.</w:t>
      </w:r>
    </w:p>
    <w:p w14:paraId="47918617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szCs w:val="21"/>
        </w:rPr>
        <w:lastRenderedPageBreak/>
        <w:t>……</w:t>
      </w:r>
    </w:p>
    <w:p w14:paraId="34D1FB8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注：标题级数最好不要超过6级</w:t>
      </w:r>
    </w:p>
    <w:p w14:paraId="76ABDF81" w14:textId="77777777" w:rsidR="0046483C" w:rsidRDefault="0046483C" w:rsidP="00D76606">
      <w:pPr>
        <w:pStyle w:val="a1"/>
        <w:rPr>
          <w:rFonts w:ascii="Times New Roman"/>
        </w:rPr>
      </w:pPr>
      <w:bookmarkStart w:id="32" w:name="_Toc527977768"/>
      <w:bookmarkStart w:id="33" w:name="_Toc530044472"/>
      <w:r w:rsidRPr="008F5560">
        <w:rPr>
          <w:rFonts w:hint="eastAsia"/>
        </w:rPr>
        <w:t>正文编号</w:t>
      </w:r>
      <w:bookmarkEnd w:id="32"/>
      <w:bookmarkEnd w:id="33"/>
    </w:p>
    <w:p w14:paraId="3AAA5A2A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正文编号采用符号形式编写。如下所示：</w:t>
      </w:r>
    </w:p>
    <w:p w14:paraId="3451D24D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软件测试方法有：</w:t>
      </w:r>
    </w:p>
    <w:p w14:paraId="41FDB408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功能测试</w:t>
      </w:r>
    </w:p>
    <w:p w14:paraId="3CF06B80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性能测试</w:t>
      </w:r>
    </w:p>
    <w:p w14:paraId="6E58EA1C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安全性测试</w:t>
      </w:r>
    </w:p>
    <w:p w14:paraId="641A217E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兼容性测试</w:t>
      </w:r>
    </w:p>
    <w:p w14:paraId="5983B936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等等</w:t>
      </w:r>
    </w:p>
    <w:p w14:paraId="2D652FAD" w14:textId="77777777" w:rsidR="0046483C" w:rsidRDefault="0046483C" w:rsidP="00D76606">
      <w:pPr>
        <w:pStyle w:val="a0"/>
      </w:pPr>
      <w:bookmarkStart w:id="34" w:name="_Toc276741011"/>
      <w:bookmarkStart w:id="35" w:name="_Toc495739762"/>
      <w:bookmarkStart w:id="36" w:name="_Toc527977769"/>
      <w:bookmarkStart w:id="37" w:name="_Toc530044473"/>
      <w:r>
        <w:rPr>
          <w:rFonts w:hint="eastAsia"/>
        </w:rPr>
        <w:t>正文规范</w:t>
      </w:r>
      <w:bookmarkEnd w:id="34"/>
      <w:bookmarkEnd w:id="35"/>
      <w:bookmarkEnd w:id="36"/>
      <w:bookmarkEnd w:id="37"/>
    </w:p>
    <w:p w14:paraId="1DE2B845" w14:textId="77777777" w:rsidR="0046483C" w:rsidRDefault="0046483C" w:rsidP="00D76606">
      <w:pPr>
        <w:pStyle w:val="a1"/>
      </w:pPr>
      <w:bookmarkStart w:id="38" w:name="_Toc527977770"/>
      <w:bookmarkStart w:id="39" w:name="_Toc530044474"/>
      <w:r w:rsidRPr="008F5560">
        <w:rPr>
          <w:rFonts w:hint="eastAsia"/>
        </w:rPr>
        <w:t>正文文字</w:t>
      </w:r>
      <w:bookmarkEnd w:id="38"/>
      <w:bookmarkEnd w:id="39"/>
    </w:p>
    <w:p w14:paraId="1DC4004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正文段落格式：行距为单</w:t>
      </w:r>
      <w:proofErr w:type="gramStart"/>
      <w:r w:rsidRPr="00F20BBF">
        <w:rPr>
          <w:rFonts w:hint="eastAsia"/>
          <w:szCs w:val="21"/>
        </w:rPr>
        <w:t>倍</w:t>
      </w:r>
      <w:proofErr w:type="gramEnd"/>
      <w:r w:rsidRPr="00F20BBF">
        <w:rPr>
          <w:rFonts w:hint="eastAsia"/>
          <w:szCs w:val="21"/>
        </w:rPr>
        <w:t>行距。</w:t>
      </w:r>
    </w:p>
    <w:p w14:paraId="034BECD4" w14:textId="77777777" w:rsidR="0046483C" w:rsidRDefault="0046483C" w:rsidP="00D76606">
      <w:pPr>
        <w:pStyle w:val="a1"/>
      </w:pPr>
      <w:bookmarkStart w:id="40" w:name="_Toc527977771"/>
      <w:bookmarkStart w:id="41" w:name="_Toc530044475"/>
      <w:r w:rsidRPr="008F5560">
        <w:rPr>
          <w:rFonts w:hint="eastAsia"/>
        </w:rPr>
        <w:t>图片格式</w:t>
      </w:r>
      <w:bookmarkEnd w:id="40"/>
      <w:bookmarkEnd w:id="41"/>
    </w:p>
    <w:p w14:paraId="12C9419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图片在正文中是居中摆放。所有图片大小应保持一致且内容清楚。</w:t>
      </w:r>
    </w:p>
    <w:p w14:paraId="4E4ED886" w14:textId="2961D9BA" w:rsidR="0046483C" w:rsidRDefault="0073071F" w:rsidP="0073071F">
      <w:pPr>
        <w:pStyle w:val="a0"/>
        <w:numPr>
          <w:ilvl w:val="0"/>
          <w:numId w:val="0"/>
        </w:numPr>
      </w:pPr>
      <w:bookmarkStart w:id="42" w:name="_Toc276741012"/>
      <w:bookmarkStart w:id="43" w:name="_Toc495739763"/>
      <w:bookmarkStart w:id="44" w:name="_Toc527977772"/>
      <w:bookmarkStart w:id="45" w:name="_Toc530044476"/>
      <w:r>
        <w:rPr>
          <w:rFonts w:hint="eastAsia"/>
        </w:rPr>
        <w:t>2.4</w:t>
      </w:r>
      <w:r w:rsidR="0046483C" w:rsidRPr="00D159F2">
        <w:rPr>
          <w:rFonts w:hint="eastAsia"/>
        </w:rPr>
        <w:t>封面</w:t>
      </w:r>
      <w:bookmarkEnd w:id="42"/>
      <w:bookmarkEnd w:id="43"/>
      <w:bookmarkEnd w:id="44"/>
      <w:bookmarkEnd w:id="45"/>
    </w:p>
    <w:p w14:paraId="41D57009" w14:textId="28DAEFDD" w:rsidR="002956B7" w:rsidRPr="00F20BBF" w:rsidRDefault="001577A4" w:rsidP="00AB0D60">
      <w:pPr>
        <w:numPr>
          <w:ilvl w:val="0"/>
          <w:numId w:val="3"/>
        </w:numPr>
        <w:rPr>
          <w:szCs w:val="21"/>
        </w:rPr>
      </w:pPr>
      <w:r w:rsidRPr="00F20BBF">
        <w:rPr>
          <w:rFonts w:hint="eastAsia"/>
          <w:szCs w:val="21"/>
        </w:rPr>
        <w:t>必须有G0</w:t>
      </w:r>
      <w:r w:rsidR="0073071F">
        <w:rPr>
          <w:rFonts w:hint="eastAsia"/>
          <w:szCs w:val="21"/>
        </w:rPr>
        <w:t>4</w:t>
      </w:r>
      <w:r w:rsidRPr="00F20BBF">
        <w:rPr>
          <w:rFonts w:hint="eastAsia"/>
          <w:szCs w:val="21"/>
        </w:rPr>
        <w:t>小组LOGO</w:t>
      </w:r>
      <w:r w:rsidR="0046483C" w:rsidRPr="00F20BBF">
        <w:rPr>
          <w:rFonts w:hint="eastAsia"/>
          <w:szCs w:val="21"/>
        </w:rPr>
        <w:t>，</w:t>
      </w:r>
    </w:p>
    <w:p w14:paraId="3437DD91" w14:textId="68CF4739" w:rsidR="00A83C56" w:rsidRPr="00F20BBF" w:rsidRDefault="002956B7" w:rsidP="00AB0D60">
      <w:pPr>
        <w:numPr>
          <w:ilvl w:val="0"/>
          <w:numId w:val="3"/>
        </w:numPr>
        <w:rPr>
          <w:szCs w:val="21"/>
        </w:rPr>
      </w:pPr>
      <w:r w:rsidRPr="00F20BBF">
        <w:rPr>
          <w:rFonts w:hint="eastAsia"/>
          <w:szCs w:val="21"/>
        </w:rPr>
        <w:t>必须有项目</w:t>
      </w:r>
      <w:r w:rsidR="0046483C" w:rsidRPr="00F20BBF">
        <w:rPr>
          <w:rFonts w:hint="eastAsia"/>
          <w:szCs w:val="21"/>
        </w:rPr>
        <w:t>名称（字体</w:t>
      </w:r>
      <w:r w:rsidR="00700EB7" w:rsidRPr="00F20BBF">
        <w:rPr>
          <w:rFonts w:hint="eastAsia"/>
          <w:szCs w:val="21"/>
        </w:rPr>
        <w:t>：</w:t>
      </w:r>
      <w:proofErr w:type="gramStart"/>
      <w:r w:rsidR="00700EB7" w:rsidRPr="00F20BBF">
        <w:rPr>
          <w:szCs w:val="21"/>
        </w:rPr>
        <w:t>宋体</w:t>
      </w:r>
      <w:r w:rsidR="00BA4ACB">
        <w:rPr>
          <w:rFonts w:hint="eastAsia"/>
          <w:szCs w:val="21"/>
        </w:rPr>
        <w:t>初</w:t>
      </w:r>
      <w:r w:rsidR="00700EB7" w:rsidRPr="00F20BBF">
        <w:rPr>
          <w:szCs w:val="21"/>
        </w:rPr>
        <w:t>号</w:t>
      </w:r>
      <w:proofErr w:type="gramEnd"/>
      <w:r w:rsidR="00700EB7" w:rsidRPr="00F20BBF">
        <w:rPr>
          <w:szCs w:val="21"/>
        </w:rPr>
        <w:t>加粗</w:t>
      </w:r>
      <w:r w:rsidR="0046483C" w:rsidRPr="00F20BBF">
        <w:rPr>
          <w:rFonts w:hint="eastAsia"/>
          <w:szCs w:val="21"/>
        </w:rPr>
        <w:t>）</w:t>
      </w:r>
      <w:r w:rsidR="00BA4ACB">
        <w:rPr>
          <w:rFonts w:hint="eastAsia"/>
          <w:szCs w:val="21"/>
        </w:rPr>
        <w:t>、文件名称（字体：宋体一号加粗）</w:t>
      </w:r>
    </w:p>
    <w:p w14:paraId="5E3BC46A" w14:textId="670B7E0A" w:rsidR="0046483C" w:rsidRPr="00F20BBF" w:rsidRDefault="00A83C56" w:rsidP="00AB0D60">
      <w:pPr>
        <w:numPr>
          <w:ilvl w:val="0"/>
          <w:numId w:val="3"/>
        </w:numPr>
        <w:rPr>
          <w:szCs w:val="21"/>
        </w:rPr>
      </w:pPr>
      <w:r w:rsidRPr="00F20BBF">
        <w:rPr>
          <w:rFonts w:hint="eastAsia"/>
          <w:szCs w:val="21"/>
        </w:rPr>
        <w:t>必须要有文件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（</w:t>
      </w:r>
      <w:r w:rsidR="0073071F">
        <w:rPr>
          <w:rFonts w:hint="eastAsia"/>
          <w:szCs w:val="21"/>
        </w:rPr>
        <w:t>编号、版本、委托单位、承办单位</w:t>
      </w:r>
      <w:r w:rsidRPr="00F20BBF">
        <w:rPr>
          <w:szCs w:val="21"/>
        </w:rPr>
        <w:t>）</w:t>
      </w:r>
    </w:p>
    <w:p w14:paraId="10B75C25" w14:textId="7871083F" w:rsidR="0046483C" w:rsidRDefault="0073071F" w:rsidP="0073071F">
      <w:pPr>
        <w:pStyle w:val="a0"/>
        <w:numPr>
          <w:ilvl w:val="0"/>
          <w:numId w:val="0"/>
        </w:numPr>
        <w:ind w:left="709" w:hanging="709"/>
      </w:pPr>
      <w:bookmarkStart w:id="46" w:name="_Toc276741013"/>
      <w:bookmarkStart w:id="47" w:name="_Toc495739764"/>
      <w:bookmarkStart w:id="48" w:name="_Toc527977773"/>
      <w:bookmarkStart w:id="49" w:name="_Toc530044477"/>
      <w:r>
        <w:rPr>
          <w:rFonts w:hint="eastAsia"/>
        </w:rPr>
        <w:t>2.5</w:t>
      </w:r>
      <w:r>
        <w:rPr>
          <w:rFonts w:hint="eastAsia"/>
        </w:rPr>
        <w:t>页眉与页脚</w:t>
      </w:r>
      <w:bookmarkEnd w:id="46"/>
      <w:bookmarkEnd w:id="47"/>
      <w:bookmarkEnd w:id="48"/>
      <w:bookmarkEnd w:id="49"/>
    </w:p>
    <w:p w14:paraId="6556BB40" w14:textId="28417027" w:rsidR="0046483C" w:rsidRDefault="0073071F" w:rsidP="0073071F">
      <w:pPr>
        <w:pStyle w:val="a1"/>
        <w:numPr>
          <w:ilvl w:val="0"/>
          <w:numId w:val="0"/>
        </w:numPr>
        <w:ind w:left="992" w:hanging="992"/>
      </w:pPr>
      <w:bookmarkStart w:id="50" w:name="_Toc527977774"/>
      <w:bookmarkStart w:id="51" w:name="_Toc530044478"/>
      <w:r>
        <w:rPr>
          <w:rFonts w:hint="eastAsia"/>
        </w:rPr>
        <w:t>2.5.1</w:t>
      </w:r>
      <w:r w:rsidRPr="008F5560">
        <w:rPr>
          <w:rFonts w:hint="eastAsia"/>
        </w:rPr>
        <w:t>页眉</w:t>
      </w:r>
      <w:bookmarkEnd w:id="50"/>
      <w:bookmarkEnd w:id="51"/>
    </w:p>
    <w:p w14:paraId="4B5A6ED9" w14:textId="7D8C258E" w:rsidR="0046483C" w:rsidRDefault="00555B7B" w:rsidP="0046483C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RD</w:t>
      </w:r>
      <w:r w:rsidR="0073071F">
        <w:rPr>
          <w:rFonts w:hint="eastAsia"/>
          <w:szCs w:val="21"/>
        </w:rPr>
        <w:t>2018-</w:t>
      </w:r>
      <w:r w:rsidR="0073071F">
        <w:rPr>
          <w:szCs w:val="21"/>
        </w:rPr>
        <w:t>G</w:t>
      </w:r>
      <w:r w:rsidR="0073071F">
        <w:rPr>
          <w:rFonts w:hint="eastAsia"/>
          <w:szCs w:val="21"/>
        </w:rPr>
        <w:t>04-文件名</w:t>
      </w:r>
    </w:p>
    <w:p w14:paraId="675B6A8C" w14:textId="1120EC60" w:rsidR="0046483C" w:rsidRDefault="0073071F" w:rsidP="0073071F">
      <w:pPr>
        <w:pStyle w:val="a1"/>
        <w:numPr>
          <w:ilvl w:val="0"/>
          <w:numId w:val="0"/>
        </w:numPr>
        <w:ind w:left="992" w:hanging="992"/>
      </w:pPr>
      <w:bookmarkStart w:id="52" w:name="_Toc527977775"/>
      <w:bookmarkStart w:id="53" w:name="_Toc530044479"/>
      <w:r>
        <w:rPr>
          <w:rFonts w:hint="eastAsia"/>
        </w:rPr>
        <w:t>2.5.2</w:t>
      </w:r>
      <w:r w:rsidRPr="008F5560">
        <w:rPr>
          <w:rFonts w:hint="eastAsia"/>
        </w:rPr>
        <w:t>页脚</w:t>
      </w:r>
      <w:bookmarkEnd w:id="52"/>
      <w:bookmarkEnd w:id="53"/>
    </w:p>
    <w:p w14:paraId="39137665" w14:textId="4E196E9E" w:rsidR="0046483C" w:rsidRPr="00F20BBF" w:rsidRDefault="0046483C" w:rsidP="0046483C">
      <w:pPr>
        <w:numPr>
          <w:ilvl w:val="0"/>
          <w:numId w:val="5"/>
        </w:numPr>
        <w:rPr>
          <w:szCs w:val="21"/>
        </w:rPr>
      </w:pPr>
      <w:r w:rsidRPr="00F20BBF">
        <w:rPr>
          <w:rFonts w:hint="eastAsia"/>
          <w:szCs w:val="21"/>
        </w:rPr>
        <w:t>页脚中间是页数</w:t>
      </w:r>
      <w:r w:rsidR="0073071F">
        <w:rPr>
          <w:rFonts w:hint="eastAsia"/>
          <w:szCs w:val="21"/>
        </w:rPr>
        <w:t>.</w:t>
      </w:r>
      <w:r w:rsidR="0073071F" w:rsidRPr="00F20BBF">
        <w:rPr>
          <w:szCs w:val="21"/>
        </w:rPr>
        <w:t xml:space="preserve"> </w:t>
      </w:r>
    </w:p>
    <w:p w14:paraId="3AB1CBFF" w14:textId="77777777" w:rsidR="0046483C" w:rsidRDefault="0046483C" w:rsidP="00D636BC">
      <w:pPr>
        <w:pStyle w:val="a0"/>
      </w:pPr>
      <w:bookmarkStart w:id="54" w:name="_Toc276741014"/>
      <w:bookmarkStart w:id="55" w:name="_Toc495739765"/>
      <w:bookmarkStart w:id="56" w:name="_Toc527977776"/>
      <w:bookmarkStart w:id="57" w:name="_Toc530044480"/>
      <w:r w:rsidRPr="00903DD0">
        <w:rPr>
          <w:rFonts w:hint="eastAsia"/>
        </w:rPr>
        <w:t>文档修订历史</w:t>
      </w:r>
      <w:bookmarkEnd w:id="54"/>
      <w:bookmarkEnd w:id="55"/>
      <w:bookmarkEnd w:id="56"/>
      <w:bookmarkEnd w:id="57"/>
    </w:p>
    <w:p w14:paraId="51EBBE2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技术文档都要有“文档修订历史”，内容可参照本文档的第二页，这里不再累述。</w:t>
      </w:r>
    </w:p>
    <w:p w14:paraId="5BEB4ADD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列名说明</w:t>
      </w:r>
    </w:p>
    <w:p w14:paraId="6CA3F8EB" w14:textId="77777777" w:rsidR="0046483C" w:rsidRPr="00F20BBF" w:rsidRDefault="0046483C" w:rsidP="0046483C">
      <w:pPr>
        <w:numPr>
          <w:ilvl w:val="0"/>
          <w:numId w:val="5"/>
        </w:numPr>
        <w:rPr>
          <w:szCs w:val="21"/>
        </w:rPr>
      </w:pPr>
      <w:r w:rsidRPr="00F20BBF">
        <w:rPr>
          <w:rFonts w:hint="eastAsia"/>
          <w:szCs w:val="21"/>
        </w:rPr>
        <w:t>版本：文档版本编号</w:t>
      </w:r>
    </w:p>
    <w:p w14:paraId="69913A24" w14:textId="77777777" w:rsidR="0046483C" w:rsidRDefault="00F20BBF" w:rsidP="0046483C">
      <w:pPr>
        <w:numPr>
          <w:ilvl w:val="0"/>
          <w:numId w:val="5"/>
        </w:numPr>
        <w:rPr>
          <w:szCs w:val="21"/>
        </w:rPr>
      </w:pPr>
      <w:r w:rsidRPr="00F20BBF">
        <w:rPr>
          <w:rFonts w:hint="eastAsia"/>
          <w:szCs w:val="21"/>
        </w:rPr>
        <w:t>作者</w:t>
      </w:r>
      <w:r>
        <w:rPr>
          <w:rFonts w:hint="eastAsia"/>
          <w:szCs w:val="21"/>
        </w:rPr>
        <w:t>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 w14:paraId="0BB12170" w14:textId="77777777" w:rsidR="00975EE6" w:rsidRDefault="00975EE6" w:rsidP="0046483C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 w14:paraId="255C715F" w14:textId="77777777" w:rsidR="00975EE6" w:rsidRPr="00F20BBF" w:rsidRDefault="00975EE6" w:rsidP="0046483C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 w14:paraId="66761F61" w14:textId="77777777" w:rsidR="0046483C" w:rsidRDefault="0046483C" w:rsidP="00D636BC">
      <w:pPr>
        <w:pStyle w:val="a0"/>
      </w:pPr>
      <w:bookmarkStart w:id="58" w:name="_Toc276741015"/>
      <w:bookmarkStart w:id="59" w:name="_Toc495739766"/>
      <w:bookmarkStart w:id="60" w:name="_Toc527977777"/>
      <w:bookmarkStart w:id="61" w:name="_Toc530044481"/>
      <w:r w:rsidRPr="00903DD0">
        <w:rPr>
          <w:rFonts w:hint="eastAsia"/>
        </w:rPr>
        <w:t>目录</w:t>
      </w:r>
      <w:bookmarkEnd w:id="58"/>
      <w:bookmarkEnd w:id="59"/>
      <w:bookmarkEnd w:id="60"/>
      <w:bookmarkEnd w:id="61"/>
    </w:p>
    <w:p w14:paraId="5C9EAC38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 w14:paraId="4E41D455" w14:textId="77777777" w:rsidR="00164536" w:rsidRPr="0046483C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 w:rsidR="00164536" w:rsidRPr="0046483C" w:rsidSect="005F0667"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5119A" w14:textId="77777777" w:rsidR="003F2D34" w:rsidRDefault="003F2D34" w:rsidP="00835DF5">
      <w:r>
        <w:separator/>
      </w:r>
    </w:p>
  </w:endnote>
  <w:endnote w:type="continuationSeparator" w:id="0">
    <w:p w14:paraId="6ABED1AD" w14:textId="77777777" w:rsidR="003F2D34" w:rsidRDefault="003F2D34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E9327" w14:textId="77777777" w:rsidR="00545BE2" w:rsidRDefault="00545BE2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77777777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1731A6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1731A6"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09F6" w14:textId="77777777" w:rsidR="00545BE2" w:rsidRDefault="00545BE2">
    <w:pPr>
      <w:pStyle w:val="aff5"/>
      <w:ind w:left="105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5974000"/>
      <w:docPartObj>
        <w:docPartGallery w:val="Page Numbers (Bottom of Page)"/>
        <w:docPartUnique/>
      </w:docPartObj>
    </w:sdtPr>
    <w:sdtEndPr/>
    <w:sdtContent>
      <w:p w14:paraId="0FC1E18E" w14:textId="62B832B7" w:rsidR="00545BE2" w:rsidRDefault="00545BE2">
        <w:pPr>
          <w:pStyle w:val="aff5"/>
          <w:ind w:left="1050" w:firstLine="3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5C5B28" w14:textId="77777777" w:rsidR="00545BE2" w:rsidRDefault="00545BE2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30CA6" w14:textId="77777777" w:rsidR="003F2D34" w:rsidRDefault="003F2D34" w:rsidP="00835DF5">
      <w:r>
        <w:separator/>
      </w:r>
    </w:p>
  </w:footnote>
  <w:footnote w:type="continuationSeparator" w:id="0">
    <w:p w14:paraId="2067488D" w14:textId="77777777" w:rsidR="003F2D34" w:rsidRDefault="003F2D34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250ED431" w:rsidR="00835DF5" w:rsidRDefault="00835DF5">
    <w:r>
      <w:rPr>
        <w:rFonts w:hint="eastAsia"/>
      </w:rPr>
      <w:t>PRD-2017-G01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FD783" w14:textId="4EDE832C" w:rsidR="007914CB" w:rsidRPr="007914CB" w:rsidRDefault="007914CB">
    <w:pPr>
      <w:pStyle w:val="aff8"/>
    </w:pPr>
    <w:r>
      <w:fldChar w:fldCharType="begin"/>
    </w:r>
    <w:r>
      <w:rPr>
        <w:rFonts w:cs="Times New Roman"/>
      </w:rPr>
      <w:instrText xml:space="preserve"> </w:instrText>
    </w:r>
    <w:r>
      <w:rPr>
        <w:rFonts w:cs="Times New Roman" w:hint="eastAsia"/>
      </w:rPr>
      <w:instrText>FILENAME \* MERGEFORMAT</w:instrText>
    </w:r>
    <w:r>
      <w:rPr>
        <w:rFonts w:cs="Times New Roman"/>
      </w:rPr>
      <w:instrText xml:space="preserve"> </w:instrText>
    </w:r>
    <w:r>
      <w:fldChar w:fldCharType="separate"/>
    </w:r>
    <w:r>
      <w:rPr>
        <w:rFonts w:cs="Times New Roman"/>
        <w:noProof/>
      </w:rPr>
      <w:t>PRD2018-G04-文档编写规范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7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71854903"/>
    <w:multiLevelType w:val="hybridMultilevel"/>
    <w:tmpl w:val="953A6314"/>
    <w:lvl w:ilvl="0" w:tplc="644AE2C8">
      <w:start w:val="2"/>
      <w:numFmt w:val="decimal"/>
      <w:lvlText w:val="%1，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21BB3"/>
    <w:rsid w:val="00037DFF"/>
    <w:rsid w:val="00142118"/>
    <w:rsid w:val="001577A4"/>
    <w:rsid w:val="00164536"/>
    <w:rsid w:val="001731A6"/>
    <w:rsid w:val="001A3E8F"/>
    <w:rsid w:val="001A7610"/>
    <w:rsid w:val="001F14BD"/>
    <w:rsid w:val="00255676"/>
    <w:rsid w:val="002956B7"/>
    <w:rsid w:val="002E5A13"/>
    <w:rsid w:val="002E7385"/>
    <w:rsid w:val="00326FD8"/>
    <w:rsid w:val="003B54DA"/>
    <w:rsid w:val="003B7700"/>
    <w:rsid w:val="003F2D34"/>
    <w:rsid w:val="003F3569"/>
    <w:rsid w:val="004206CE"/>
    <w:rsid w:val="0046483C"/>
    <w:rsid w:val="004F18EA"/>
    <w:rsid w:val="004F2316"/>
    <w:rsid w:val="004F2D4B"/>
    <w:rsid w:val="00513F78"/>
    <w:rsid w:val="00545BE2"/>
    <w:rsid w:val="00555B7B"/>
    <w:rsid w:val="00557325"/>
    <w:rsid w:val="005F01E4"/>
    <w:rsid w:val="005F0667"/>
    <w:rsid w:val="00614D4E"/>
    <w:rsid w:val="00630978"/>
    <w:rsid w:val="006460BA"/>
    <w:rsid w:val="00677F8B"/>
    <w:rsid w:val="00692E96"/>
    <w:rsid w:val="00700EB7"/>
    <w:rsid w:val="0073071F"/>
    <w:rsid w:val="007359D4"/>
    <w:rsid w:val="0076408F"/>
    <w:rsid w:val="00777E8E"/>
    <w:rsid w:val="007914CB"/>
    <w:rsid w:val="007C3C28"/>
    <w:rsid w:val="00825B64"/>
    <w:rsid w:val="00830431"/>
    <w:rsid w:val="00835DF5"/>
    <w:rsid w:val="00884E04"/>
    <w:rsid w:val="008A3201"/>
    <w:rsid w:val="008F5560"/>
    <w:rsid w:val="00920C00"/>
    <w:rsid w:val="00975EE6"/>
    <w:rsid w:val="00A10999"/>
    <w:rsid w:val="00A27F79"/>
    <w:rsid w:val="00A51AA3"/>
    <w:rsid w:val="00A83C56"/>
    <w:rsid w:val="00B70946"/>
    <w:rsid w:val="00BA4ACB"/>
    <w:rsid w:val="00BB05BD"/>
    <w:rsid w:val="00BB7D70"/>
    <w:rsid w:val="00BC4278"/>
    <w:rsid w:val="00BC6D25"/>
    <w:rsid w:val="00CA2516"/>
    <w:rsid w:val="00CE3475"/>
    <w:rsid w:val="00D636BC"/>
    <w:rsid w:val="00D72E8D"/>
    <w:rsid w:val="00D76606"/>
    <w:rsid w:val="00E03FD4"/>
    <w:rsid w:val="00F038B2"/>
    <w:rsid w:val="00F2050D"/>
    <w:rsid w:val="00F20BBF"/>
    <w:rsid w:val="00F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ind w:left="992"/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  <w:style w:type="paragraph" w:customStyle="1" w:styleId="affe">
    <w:name w:val="封面"/>
    <w:basedOn w:val="a3"/>
    <w:rsid w:val="00BA4ACB"/>
    <w:pPr>
      <w:widowControl w:val="0"/>
      <w:adjustRightInd w:val="0"/>
      <w:spacing w:line="360" w:lineRule="atLeast"/>
      <w:jc w:val="right"/>
    </w:pPr>
    <w:rPr>
      <w:rFonts w:ascii="Symbol" w:hAnsi="Symbo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5394-00FB-4116-ACCB-667B994D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TotalTime>44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mr.liu</cp:lastModifiedBy>
  <cp:revision>6</cp:revision>
  <dcterms:created xsi:type="dcterms:W3CDTF">2017-10-25T10:15:00Z</dcterms:created>
  <dcterms:modified xsi:type="dcterms:W3CDTF">2018-11-17T01:48:00Z</dcterms:modified>
</cp:coreProperties>
</file>