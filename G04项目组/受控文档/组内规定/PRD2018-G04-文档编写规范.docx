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5B8E" w14:textId="63C8B43E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</w:t>
      </w:r>
      <w:r>
        <w:rPr>
          <w:rFonts w:ascii="黑体" w:eastAsia="黑体" w:hAnsi="Arial"/>
          <w:b/>
          <w:u w:val="single"/>
        </w:rPr>
        <w:t xml:space="preserve">    </w:t>
      </w:r>
      <w:r w:rsidRPr="008C04A7">
        <w:rPr>
          <w:rFonts w:ascii="黑体" w:eastAsia="黑体" w:hAnsi="Arial"/>
          <w:b/>
          <w:u w:val="single"/>
        </w:rPr>
        <w:t>PRD/G</w:t>
      </w:r>
      <w:r>
        <w:rPr>
          <w:rFonts w:ascii="黑体" w:eastAsia="黑体" w:hAnsi="Arial" w:hint="eastAsia"/>
          <w:b/>
          <w:u w:val="single"/>
        </w:rPr>
        <w:t>04</w:t>
      </w:r>
      <w:r w:rsidRPr="008C04A7">
        <w:rPr>
          <w:rFonts w:ascii="黑体" w:eastAsia="黑体" w:hAnsi="Arial"/>
          <w:b/>
          <w:u w:val="single"/>
        </w:rPr>
        <w:t>-0.</w:t>
      </w:r>
      <w:r>
        <w:rPr>
          <w:rFonts w:ascii="黑体" w:eastAsia="黑体" w:hAnsi="Arial" w:hint="eastAsia"/>
          <w:b/>
          <w:u w:val="single"/>
        </w:rPr>
        <w:t>1</w:t>
      </w:r>
      <w:r w:rsidRPr="008C04A7">
        <w:rPr>
          <w:rFonts w:ascii="黑体" w:eastAsia="黑体" w:hAnsi="Arial"/>
          <w:b/>
          <w:u w:val="single"/>
        </w:rPr>
        <w:t>.</w:t>
      </w:r>
      <w:r>
        <w:rPr>
          <w:rFonts w:ascii="黑体" w:eastAsia="黑体" w:hAnsi="Arial" w:hint="eastAsia"/>
          <w:b/>
          <w:u w:val="single"/>
        </w:rPr>
        <w:t>0</w:t>
      </w:r>
      <w:r w:rsidRPr="008C04A7">
        <w:rPr>
          <w:rFonts w:ascii="黑体" w:eastAsia="黑体" w:hAnsi="Arial"/>
          <w:b/>
          <w:u w:val="single"/>
        </w:rPr>
        <w:t>-201</w:t>
      </w:r>
      <w:r>
        <w:rPr>
          <w:rFonts w:ascii="黑体" w:eastAsia="黑体" w:hAnsi="Arial" w:hint="eastAsia"/>
          <w:b/>
          <w:u w:val="single"/>
        </w:rPr>
        <w:t>8</w:t>
      </w:r>
      <w:r>
        <w:rPr>
          <w:rFonts w:ascii="黑体" w:eastAsia="黑体" w:hAnsi="Arial"/>
          <w:b/>
          <w:u w:val="single"/>
        </w:rPr>
        <w:t xml:space="preserve"> </w:t>
      </w:r>
      <w:r>
        <w:rPr>
          <w:rFonts w:ascii="黑体" w:eastAsia="黑体" w:hAnsi="Arial" w:hint="eastAsia"/>
          <w:b/>
        </w:rPr>
        <w:t>__</w:t>
      </w:r>
    </w:p>
    <w:p w14:paraId="17EA3F57" w14:textId="7124F866" w:rsidR="00BA4ACB" w:rsidRDefault="00BA4ACB" w:rsidP="00BA4ACB">
      <w:pPr>
        <w:pStyle w:val="affe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版本：_____</w:t>
      </w:r>
      <w:r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/>
          <w:b/>
          <w:u w:val="single"/>
        </w:rPr>
        <w:t xml:space="preserve">    </w:t>
      </w:r>
      <w:r>
        <w:rPr>
          <w:rFonts w:ascii="黑体" w:eastAsia="黑体" w:hAnsi="Arial" w:hint="eastAsia"/>
          <w:b/>
          <w:u w:val="single"/>
        </w:rPr>
        <w:t>_0.</w:t>
      </w:r>
      <w:r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</w:t>
      </w:r>
      <w:r>
        <w:rPr>
          <w:rFonts w:ascii="黑体" w:eastAsia="黑体" w:hAnsi="Arial" w:hint="eastAsia"/>
          <w:b/>
          <w:u w:val="single"/>
        </w:rPr>
        <w:t>0</w:t>
      </w:r>
      <w:r w:rsidRPr="008C04A7">
        <w:rPr>
          <w:rFonts w:ascii="黑体" w:eastAsia="黑体" w:hAnsi="Arial" w:hint="eastAsia"/>
          <w:b/>
          <w:u w:val="single"/>
        </w:rPr>
        <w:t>_</w:t>
      </w:r>
      <w:r>
        <w:rPr>
          <w:rFonts w:ascii="黑体" w:eastAsia="黑体" w:hAnsi="Arial" w:hint="eastAsia"/>
          <w:b/>
        </w:rPr>
        <w:t>_________</w:t>
      </w:r>
    </w:p>
    <w:p w14:paraId="108C9D89" w14:textId="0E48BCCC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77F98C8" w14:textId="77777777" w:rsidR="00BA4ACB" w:rsidRDefault="00BA4ACB" w:rsidP="00BA4ACB">
      <w:pPr>
        <w:pStyle w:val="affe"/>
        <w:widowControl/>
        <w:autoSpaceDE w:val="0"/>
        <w:autoSpaceDN w:val="0"/>
        <w:ind w:firstLine="422"/>
        <w:textAlignment w:val="bottom"/>
        <w:rPr>
          <w:rFonts w:ascii="Arial" w:hAnsi="Arial" w:hint="eastAsia"/>
          <w:b/>
        </w:rPr>
      </w:pPr>
    </w:p>
    <w:p w14:paraId="59BEAE14" w14:textId="77777777" w:rsidR="00BA4ACB" w:rsidRDefault="00BA4ACB" w:rsidP="00D76606">
      <w:pPr>
        <w:rPr>
          <w:rFonts w:hint="eastAsia"/>
          <w:b/>
        </w:rPr>
      </w:pPr>
    </w:p>
    <w:p w14:paraId="5442938E" w14:textId="77777777" w:rsidR="00BA4ACB" w:rsidRPr="009226A7" w:rsidRDefault="00BA4ACB" w:rsidP="00BA4ACB">
      <w:pPr>
        <w:autoSpaceDE w:val="0"/>
        <w:autoSpaceDN w:val="0"/>
        <w:jc w:val="center"/>
        <w:textAlignment w:val="bottom"/>
        <w:rPr>
          <w:b/>
          <w:sz w:val="84"/>
          <w:szCs w:val="84"/>
        </w:rPr>
      </w:pPr>
      <w:r w:rsidRPr="009226A7">
        <w:rPr>
          <w:rFonts w:hint="eastAsia"/>
          <w:b/>
          <w:sz w:val="84"/>
          <w:szCs w:val="84"/>
        </w:rPr>
        <w:t>教学案例网站系统</w:t>
      </w:r>
    </w:p>
    <w:p w14:paraId="58922C53" w14:textId="145E2269" w:rsidR="00A51AA3" w:rsidRPr="00BA4ACB" w:rsidRDefault="00BA4ACB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52"/>
          <w:szCs w:val="52"/>
        </w:rPr>
      </w:pPr>
      <w:r w:rsidRPr="00BA4ACB">
        <w:rPr>
          <w:rFonts w:ascii="Calibri Light" w:hAnsi="Calibri Light" w:cs="Times New Roman" w:hint="eastAsia"/>
          <w:b/>
          <w:spacing w:val="-10"/>
          <w:sz w:val="52"/>
          <w:szCs w:val="52"/>
        </w:rPr>
        <w:t>文</w:t>
      </w:r>
    </w:p>
    <w:p w14:paraId="7A330179" w14:textId="345ADA76" w:rsidR="00164536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档</w:t>
      </w:r>
      <w:proofErr w:type="gramEnd"/>
    </w:p>
    <w:p w14:paraId="62F66660" w14:textId="457757CA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52"/>
          <w:szCs w:val="52"/>
        </w:rPr>
      </w:pPr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编</w:t>
      </w:r>
    </w:p>
    <w:p w14:paraId="3981D492" w14:textId="25314787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写</w:t>
      </w:r>
    </w:p>
    <w:p w14:paraId="49A23D82" w14:textId="07AE25DA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规</w:t>
      </w:r>
      <w:proofErr w:type="gramEnd"/>
    </w:p>
    <w:p w14:paraId="5B1997E4" w14:textId="4DF7883F" w:rsidR="00BA4ACB" w:rsidRP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52"/>
          <w:szCs w:val="52"/>
        </w:rPr>
      </w:pPr>
      <w:proofErr w:type="gramStart"/>
      <w:r w:rsidRPr="00BA4ACB">
        <w:rPr>
          <w:rFonts w:ascii="Calibri Light" w:hAnsi="Calibri Light" w:cs="Times New Roman" w:hint="eastAsia"/>
          <w:b/>
          <w:spacing w:val="15"/>
          <w:sz w:val="52"/>
          <w:szCs w:val="52"/>
        </w:rPr>
        <w:t>范</w:t>
      </w:r>
      <w:proofErr w:type="gramEnd"/>
    </w:p>
    <w:p w14:paraId="0E144A61" w14:textId="3B76156C" w:rsidR="00BA4ACB" w:rsidRDefault="00BA4AC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5DF4FCA7" w14:textId="77777777" w:rsidR="00BA4ACB" w:rsidRPr="00BA4ACB" w:rsidRDefault="00BA4ACB" w:rsidP="00BA4ACB">
      <w:pPr>
        <w:autoSpaceDE w:val="0"/>
        <w:autoSpaceDN w:val="0"/>
        <w:ind w:firstLine="643"/>
        <w:jc w:val="center"/>
        <w:textAlignment w:val="bottom"/>
        <w:rPr>
          <w:rFonts w:hint="eastAsia"/>
          <w:b/>
          <w:sz w:val="32"/>
        </w:rPr>
      </w:pPr>
      <w:r w:rsidRPr="00BA4ACB">
        <w:rPr>
          <w:b/>
          <w:sz w:val="32"/>
        </w:rPr>
        <w:t>委托单位</w:t>
      </w:r>
      <w:r w:rsidRPr="00BA4ACB">
        <w:rPr>
          <w:b/>
          <w:sz w:val="32"/>
        </w:rPr>
        <w:t>杨</w:t>
      </w:r>
      <w:proofErr w:type="gramStart"/>
      <w:r w:rsidRPr="00BA4ACB">
        <w:rPr>
          <w:b/>
          <w:sz w:val="32"/>
        </w:rPr>
        <w:t>枨</w:t>
      </w:r>
      <w:proofErr w:type="gramEnd"/>
      <w:r w:rsidRPr="00BA4ACB">
        <w:rPr>
          <w:b/>
          <w:sz w:val="32"/>
        </w:rPr>
        <w:t>老师，侯宏仑老师</w:t>
      </w:r>
    </w:p>
    <w:p w14:paraId="1A8D7367" w14:textId="77777777" w:rsidR="00BA4ACB" w:rsidRPr="00BA4ACB" w:rsidRDefault="00BA4ACB" w:rsidP="00BA4ACB">
      <w:pPr>
        <w:autoSpaceDE w:val="0"/>
        <w:autoSpaceDN w:val="0"/>
        <w:ind w:firstLine="643"/>
        <w:jc w:val="center"/>
        <w:textAlignment w:val="bottom"/>
        <w:rPr>
          <w:b/>
          <w:sz w:val="32"/>
        </w:rPr>
      </w:pPr>
      <w:r w:rsidRPr="00BA4ACB">
        <w:rPr>
          <w:b/>
          <w:sz w:val="32"/>
        </w:rPr>
        <w:t>承办单位</w:t>
      </w:r>
      <w:r w:rsidRPr="00BA4ACB">
        <w:rPr>
          <w:b/>
          <w:sz w:val="32"/>
        </w:rPr>
        <w:t></w:t>
      </w:r>
      <w:r w:rsidRPr="00BA4ACB">
        <w:rPr>
          <w:rFonts w:hint="eastAsia"/>
          <w:b/>
          <w:sz w:val="32"/>
        </w:rPr>
        <w:t>G04小组</w:t>
      </w: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CBE9039" w14:textId="77777777" w:rsidR="00BA4ACB" w:rsidRDefault="00BA4ACB" w:rsidP="00BA4ACB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39F03A8B" w14:textId="77777777" w:rsidR="00BA4ACB" w:rsidRPr="008C04A7" w:rsidRDefault="00BA4ACB" w:rsidP="00BA4ACB">
      <w:pPr>
        <w:ind w:firstLineChars="100" w:firstLine="321"/>
        <w:jc w:val="center"/>
        <w:rPr>
          <w:b/>
          <w:sz w:val="32"/>
          <w:szCs w:val="32"/>
        </w:rPr>
      </w:pPr>
      <w:r w:rsidRPr="008C04A7">
        <w:rPr>
          <w:rFonts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BA4ACB" w:rsidRPr="004558B3" w14:paraId="541DDBC8" w14:textId="77777777" w:rsidTr="009E19DB">
        <w:tc>
          <w:tcPr>
            <w:tcW w:w="1261" w:type="dxa"/>
            <w:shd w:val="clear" w:color="auto" w:fill="auto"/>
          </w:tcPr>
          <w:p w14:paraId="5002B10D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 w14:paraId="124F0F4D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</w:tcPr>
          <w:p w14:paraId="7E0AACB3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251" w:type="dxa"/>
            <w:shd w:val="clear" w:color="auto" w:fill="auto"/>
          </w:tcPr>
          <w:p w14:paraId="7A9043EA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shd w:val="clear" w:color="auto" w:fill="auto"/>
          </w:tcPr>
          <w:p w14:paraId="0B8A4FA3" w14:textId="77777777" w:rsidR="00BA4ACB" w:rsidRPr="004558B3" w:rsidRDefault="00BA4ACB" w:rsidP="009E19DB">
            <w:pPr>
              <w:jc w:val="center"/>
              <w:rPr>
                <w:b/>
                <w:szCs w:val="21"/>
              </w:rPr>
            </w:pPr>
            <w:r w:rsidRPr="004558B3">
              <w:rPr>
                <w:rFonts w:hint="eastAsia"/>
                <w:b/>
                <w:szCs w:val="21"/>
              </w:rPr>
              <w:t>审批人</w:t>
            </w:r>
          </w:p>
        </w:tc>
      </w:tr>
      <w:tr w:rsidR="00BA4ACB" w:rsidRPr="004558B3" w14:paraId="12757529" w14:textId="77777777" w:rsidTr="009E19DB">
        <w:tc>
          <w:tcPr>
            <w:tcW w:w="1261" w:type="dxa"/>
            <w:shd w:val="clear" w:color="auto" w:fill="auto"/>
          </w:tcPr>
          <w:p w14:paraId="18857102" w14:textId="6F994901" w:rsidR="00BA4ACB" w:rsidRPr="004558B3" w:rsidRDefault="00BA4ACB" w:rsidP="009E19DB">
            <w:pPr>
              <w:jc w:val="center"/>
              <w:rPr>
                <w:szCs w:val="21"/>
              </w:rPr>
            </w:pPr>
            <w:r w:rsidRPr="004558B3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4558B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144" w:type="dxa"/>
            <w:shd w:val="clear" w:color="auto" w:fill="auto"/>
          </w:tcPr>
          <w:p w14:paraId="524D1C0A" w14:textId="77777777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</w:tcPr>
          <w:p w14:paraId="73397BF4" w14:textId="14A5DFB8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第一版</w:t>
            </w:r>
          </w:p>
        </w:tc>
        <w:tc>
          <w:tcPr>
            <w:tcW w:w="2251" w:type="dxa"/>
            <w:shd w:val="clear" w:color="auto" w:fill="auto"/>
          </w:tcPr>
          <w:p w14:paraId="7F55350D" w14:textId="635179BE" w:rsidR="00BA4ACB" w:rsidRPr="004558B3" w:rsidRDefault="00BA4ACB" w:rsidP="009E19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刘乐威</w:t>
            </w:r>
          </w:p>
        </w:tc>
        <w:tc>
          <w:tcPr>
            <w:tcW w:w="947" w:type="dxa"/>
            <w:shd w:val="clear" w:color="auto" w:fill="auto"/>
          </w:tcPr>
          <w:p w14:paraId="02E125D8" w14:textId="77777777" w:rsidR="00BA4ACB" w:rsidRPr="004558B3" w:rsidRDefault="00BA4ACB" w:rsidP="009E19D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郦</w:t>
            </w:r>
            <w:proofErr w:type="gramEnd"/>
            <w:r>
              <w:rPr>
                <w:rFonts w:hint="eastAsia"/>
                <w:szCs w:val="21"/>
              </w:rPr>
              <w:t>哲聪（P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-676113047"/>
        <w:docPartObj>
          <w:docPartGallery w:val="Table of Contents"/>
          <w:docPartUnique/>
        </w:docPartObj>
      </w:sdtPr>
      <w:sdtEndPr>
        <w:rPr>
          <w:kern w:val="0"/>
          <w:sz w:val="21"/>
          <w:szCs w:val="22"/>
        </w:rPr>
      </w:sdtEndPr>
      <w:sdtContent>
        <w:p w14:paraId="422A69FD" w14:textId="52A700E5" w:rsidR="0073071F" w:rsidRPr="0073071F" w:rsidRDefault="0073071F" w:rsidP="0073071F">
          <w:pPr>
            <w:pStyle w:val="TOC"/>
            <w:jc w:val="center"/>
            <w:rPr>
              <w:color w:val="2E74B5" w:themeColor="accent1" w:themeShade="BF"/>
            </w:rPr>
          </w:pPr>
          <w:r w:rsidRPr="0073071F">
            <w:rPr>
              <w:color w:val="2E74B5" w:themeColor="accent1" w:themeShade="BF"/>
              <w:lang w:val="zh-CN"/>
            </w:rPr>
            <w:t>目录</w:t>
          </w:r>
        </w:p>
        <w:p w14:paraId="2D44F392" w14:textId="57D87099" w:rsidR="0073071F" w:rsidRDefault="007307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77786" w:history="1"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C3070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003B" w14:textId="5A4B5771" w:rsidR="0073071F" w:rsidRDefault="0073071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87" w:history="1">
            <w:r w:rsidRPr="00BC3070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A941" w14:textId="0BBB70B1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88" w:history="1">
            <w:r w:rsidRPr="00BC307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09F1" w14:textId="76A31321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89" w:history="1">
            <w:r w:rsidRPr="00BC307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2888" w14:textId="359A278B" w:rsidR="0073071F" w:rsidRDefault="0073071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0" w:history="1">
            <w:r w:rsidRPr="00BC3070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文档编写规范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DC45" w14:textId="56B9B9E1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1" w:history="1">
            <w:r w:rsidRPr="00BC307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字体规范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2E5E" w14:textId="4A48ACFE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2" w:history="1">
            <w:r w:rsidRPr="00BC3070">
              <w:rPr>
                <w:rStyle w:val="a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汉字规范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83D2" w14:textId="4B1C8CC9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3" w:history="1">
            <w:r w:rsidRPr="00BC3070">
              <w:rPr>
                <w:rStyle w:val="aa"/>
                <w:rFonts w:ascii="Times New Roman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数字规范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E78D" w14:textId="7FED4E05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4" w:history="1">
            <w:r w:rsidRPr="00BC3070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编号规范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0B61" w14:textId="3DFAE806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5" w:history="1">
            <w:r w:rsidRPr="00BC3070">
              <w:rPr>
                <w:rStyle w:val="a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标题编号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4529" w14:textId="52B1CD1D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6" w:history="1">
            <w:r w:rsidRPr="00BC3070">
              <w:rPr>
                <w:rStyle w:val="aa"/>
                <w:rFonts w:ascii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正文编号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DCDC" w14:textId="74959F3C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7" w:history="1">
            <w:r w:rsidRPr="00BC3070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正文规范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A8C8" w14:textId="4C163135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8" w:history="1">
            <w:r w:rsidRPr="00BC3070">
              <w:rPr>
                <w:rStyle w:val="a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正文文字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D7B8" w14:textId="2B564AAD" w:rsidR="0073071F" w:rsidRDefault="0073071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799" w:history="1">
            <w:r w:rsidRPr="00BC3070">
              <w:rPr>
                <w:rStyle w:val="aa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图片格式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B097" w14:textId="112E9157" w:rsidR="0073071F" w:rsidRDefault="0073071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0" w:history="1">
            <w:r w:rsidRPr="00BC3070">
              <w:rPr>
                <w:rStyle w:val="aa"/>
                <w:noProof/>
              </w:rPr>
              <w:t>2.4封面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8FB5" w14:textId="7116966A" w:rsidR="0073071F" w:rsidRDefault="0073071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1" w:history="1">
            <w:r w:rsidRPr="00BC3070">
              <w:rPr>
                <w:rStyle w:val="aa"/>
                <w:noProof/>
              </w:rPr>
              <w:t>2.5页眉与页脚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0072" w14:textId="3A265F11" w:rsidR="0073071F" w:rsidRDefault="0073071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2" w:history="1">
            <w:r w:rsidRPr="00BC3070">
              <w:rPr>
                <w:rStyle w:val="aa"/>
                <w:noProof/>
              </w:rPr>
              <w:t>2.5.1页眉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129E" w14:textId="7F2A918B" w:rsidR="0073071F" w:rsidRDefault="0073071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3" w:history="1">
            <w:r w:rsidRPr="00BC3070">
              <w:rPr>
                <w:rStyle w:val="aa"/>
                <w:noProof/>
              </w:rPr>
              <w:t>2.5.2页脚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2551" w14:textId="5FF0A445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4" w:history="1">
            <w:r w:rsidRPr="00BC3070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文档修订历史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802C" w14:textId="0FFD784F" w:rsidR="0073071F" w:rsidRDefault="0073071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77805" w:history="1">
            <w:r w:rsidRPr="00BC3070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BC3070">
              <w:rPr>
                <w:rStyle w:val="a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DD0F" w14:textId="09FD3A01" w:rsidR="0073071F" w:rsidRDefault="0073071F">
          <w:r>
            <w:rPr>
              <w:b/>
              <w:bCs/>
              <w:lang w:val="zh-CN"/>
            </w:rPr>
            <w:fldChar w:fldCharType="end"/>
          </w:r>
        </w:p>
      </w:sdtContent>
    </w:sdt>
    <w:p w14:paraId="3507D925" w14:textId="33B65F4D" w:rsidR="0073071F" w:rsidRDefault="0073071F">
      <w:pPr>
        <w:rPr>
          <w:lang w:val="zh-CN"/>
        </w:rPr>
      </w:pPr>
      <w:r>
        <w:rPr>
          <w:lang w:val="zh-CN"/>
        </w:rPr>
        <w:br w:type="page"/>
      </w:r>
    </w:p>
    <w:p w14:paraId="3B701419" w14:textId="77777777" w:rsidR="0046483C" w:rsidRDefault="0046483C" w:rsidP="008A3201">
      <w:pPr>
        <w:rPr>
          <w:rFonts w:hint="eastAsia"/>
        </w:rPr>
      </w:pPr>
    </w:p>
    <w:p w14:paraId="55BFD115" w14:textId="77777777" w:rsidR="0046483C" w:rsidRDefault="0046483C" w:rsidP="00D76606">
      <w:pPr>
        <w:pStyle w:val="a"/>
      </w:pPr>
      <w:bookmarkStart w:id="0" w:name="_Toc276741005"/>
      <w:bookmarkStart w:id="1" w:name="_Toc495739755"/>
      <w:bookmarkStart w:id="2" w:name="_Toc527977759"/>
      <w:bookmarkStart w:id="3" w:name="_Toc527977787"/>
      <w:r>
        <w:rPr>
          <w:rFonts w:hint="eastAsia"/>
        </w:rPr>
        <w:t>引言</w:t>
      </w:r>
      <w:bookmarkEnd w:id="0"/>
      <w:bookmarkEnd w:id="1"/>
      <w:bookmarkEnd w:id="2"/>
      <w:bookmarkEnd w:id="3"/>
    </w:p>
    <w:p w14:paraId="3AC4EFD7" w14:textId="77777777" w:rsidR="0046483C" w:rsidRDefault="0046483C" w:rsidP="00D76606">
      <w:pPr>
        <w:pStyle w:val="a0"/>
      </w:pPr>
      <w:bookmarkStart w:id="4" w:name="_Toc276741006"/>
      <w:bookmarkStart w:id="5" w:name="_Toc495739756"/>
      <w:bookmarkStart w:id="6" w:name="_Toc527977760"/>
      <w:bookmarkStart w:id="7" w:name="_Toc527977788"/>
      <w:r>
        <w:rPr>
          <w:rFonts w:hint="eastAsia"/>
        </w:rPr>
        <w:t>文档目的</w:t>
      </w:r>
      <w:bookmarkEnd w:id="4"/>
      <w:bookmarkEnd w:id="5"/>
      <w:bookmarkEnd w:id="6"/>
      <w:bookmarkEnd w:id="7"/>
    </w:p>
    <w:p w14:paraId="3031E372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为了小组所编写的各种文档通用格式保持一致性，特</w:t>
      </w:r>
      <w:proofErr w:type="gramStart"/>
      <w:r w:rsidRPr="00F20BBF">
        <w:rPr>
          <w:rFonts w:hint="eastAsia"/>
          <w:szCs w:val="21"/>
        </w:rPr>
        <w:t>编写此</w:t>
      </w:r>
      <w:proofErr w:type="gramEnd"/>
      <w:r w:rsidRPr="00F20BBF">
        <w:rPr>
          <w:rFonts w:hint="eastAsia"/>
          <w:szCs w:val="21"/>
        </w:rPr>
        <w:t>文档制定文档格式及书写方式。</w:t>
      </w:r>
    </w:p>
    <w:p w14:paraId="04EF6C2D" w14:textId="77777777" w:rsidR="0046483C" w:rsidRDefault="0046483C" w:rsidP="00D76606">
      <w:pPr>
        <w:pStyle w:val="a0"/>
      </w:pPr>
      <w:bookmarkStart w:id="8" w:name="_Toc276741007"/>
      <w:bookmarkStart w:id="9" w:name="_Toc495739757"/>
      <w:bookmarkStart w:id="10" w:name="_Toc527977761"/>
      <w:bookmarkStart w:id="11" w:name="_Toc527977789"/>
      <w:r>
        <w:rPr>
          <w:rFonts w:hint="eastAsia"/>
        </w:rPr>
        <w:t>适用范围</w:t>
      </w:r>
      <w:bookmarkEnd w:id="8"/>
      <w:bookmarkEnd w:id="9"/>
      <w:bookmarkEnd w:id="10"/>
      <w:bookmarkEnd w:id="11"/>
    </w:p>
    <w:p w14:paraId="7015B311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本文档适用于本小组所有成员。</w:t>
      </w:r>
    </w:p>
    <w:p w14:paraId="0B838046" w14:textId="77777777" w:rsidR="0046483C" w:rsidRDefault="0046483C" w:rsidP="00D76606">
      <w:pPr>
        <w:pStyle w:val="a"/>
      </w:pPr>
      <w:bookmarkStart w:id="12" w:name="_Toc276741008"/>
      <w:bookmarkStart w:id="13" w:name="_Toc495739758"/>
      <w:bookmarkStart w:id="14" w:name="_Toc527977762"/>
      <w:bookmarkStart w:id="15" w:name="_Toc527977790"/>
      <w:r>
        <w:rPr>
          <w:rFonts w:hint="eastAsia"/>
        </w:rPr>
        <w:t>文档编写规范</w:t>
      </w:r>
      <w:bookmarkEnd w:id="12"/>
      <w:bookmarkEnd w:id="13"/>
      <w:bookmarkEnd w:id="14"/>
      <w:bookmarkEnd w:id="15"/>
    </w:p>
    <w:p w14:paraId="4EDCC2E3" w14:textId="77777777" w:rsidR="0046483C" w:rsidRDefault="0046483C" w:rsidP="00D76606">
      <w:pPr>
        <w:pStyle w:val="a0"/>
      </w:pPr>
      <w:bookmarkStart w:id="16" w:name="_Toc276741009"/>
      <w:bookmarkStart w:id="17" w:name="_Toc495739759"/>
      <w:bookmarkStart w:id="18" w:name="_Toc527977763"/>
      <w:bookmarkStart w:id="19" w:name="_Toc527977791"/>
      <w:r>
        <w:rPr>
          <w:rFonts w:hint="eastAsia"/>
        </w:rPr>
        <w:t>字体规范</w:t>
      </w:r>
      <w:bookmarkEnd w:id="16"/>
      <w:bookmarkEnd w:id="17"/>
      <w:bookmarkEnd w:id="18"/>
      <w:bookmarkEnd w:id="19"/>
    </w:p>
    <w:p w14:paraId="062D66EB" w14:textId="77777777" w:rsidR="0046483C" w:rsidRPr="004206CE" w:rsidRDefault="0046483C" w:rsidP="00D76606">
      <w:pPr>
        <w:pStyle w:val="a1"/>
      </w:pPr>
      <w:bookmarkStart w:id="20" w:name="_Toc495739760"/>
      <w:bookmarkStart w:id="21" w:name="_Toc527977764"/>
      <w:bookmarkStart w:id="22" w:name="_Toc527977792"/>
      <w:r w:rsidRPr="004206CE">
        <w:rPr>
          <w:rFonts w:hint="eastAsia"/>
        </w:rPr>
        <w:t>汉字规范</w:t>
      </w:r>
      <w:bookmarkEnd w:id="20"/>
      <w:bookmarkEnd w:id="21"/>
      <w:bookmarkEnd w:id="22"/>
    </w:p>
    <w:p w14:paraId="16D200C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正文：宋体，五号字</w:t>
      </w:r>
    </w:p>
    <w:p w14:paraId="117520CC" w14:textId="73720873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一号标题：宋体，加粗，</w:t>
      </w:r>
      <w:r w:rsidR="0073071F">
        <w:rPr>
          <w:rFonts w:hint="eastAsia"/>
          <w:szCs w:val="21"/>
        </w:rPr>
        <w:t>二</w:t>
      </w:r>
      <w:r w:rsidRPr="00F20BBF">
        <w:rPr>
          <w:rFonts w:hint="eastAsia"/>
          <w:szCs w:val="21"/>
        </w:rPr>
        <w:t>号字</w:t>
      </w:r>
    </w:p>
    <w:p w14:paraId="5577FCA9" w14:textId="78BB2A1F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二号标题：宋体，加粗，三号字</w:t>
      </w:r>
    </w:p>
    <w:p w14:paraId="7724D554" w14:textId="3F4BDB53" w:rsidR="0046483C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三号标题：宋体，加粗，四号字</w:t>
      </w:r>
    </w:p>
    <w:p w14:paraId="5C29E6ED" w14:textId="23B0EC97" w:rsidR="0073071F" w:rsidRDefault="0073071F" w:rsidP="0046483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四号标题：宋体，加粗，小四号字</w:t>
      </w:r>
    </w:p>
    <w:p w14:paraId="55711C65" w14:textId="00F9ED86" w:rsidR="0073071F" w:rsidRPr="00F20BBF" w:rsidRDefault="0073071F" w:rsidP="0046483C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五号标题：宋体，加粗，五号字</w:t>
      </w:r>
    </w:p>
    <w:p w14:paraId="5B18F3F8" w14:textId="77777777" w:rsidR="0046483C" w:rsidRPr="00F20BBF" w:rsidRDefault="0046483C" w:rsidP="0046483C">
      <w:pPr>
        <w:ind w:firstLineChars="250" w:firstLine="525"/>
      </w:pPr>
      <w:r w:rsidRPr="00F20BBF">
        <w:t>……</w:t>
      </w:r>
    </w:p>
    <w:p w14:paraId="6754660E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例如：</w:t>
      </w:r>
    </w:p>
    <w:p w14:paraId="2BDC15AF" w14:textId="4211B1F5" w:rsidR="0046483C" w:rsidRPr="0073071F" w:rsidRDefault="0046483C" w:rsidP="0046483C">
      <w:pPr>
        <w:ind w:leftChars="200" w:left="420" w:firstLineChars="49" w:firstLine="216"/>
        <w:rPr>
          <w:b/>
          <w:sz w:val="44"/>
          <w:szCs w:val="44"/>
        </w:rPr>
      </w:pPr>
      <w:r w:rsidRPr="0073071F">
        <w:rPr>
          <w:b/>
          <w:sz w:val="44"/>
          <w:szCs w:val="44"/>
        </w:rPr>
        <w:t>1.</w:t>
      </w:r>
      <w:r w:rsidRPr="0073071F">
        <w:rPr>
          <w:rFonts w:hint="eastAsia"/>
          <w:b/>
          <w:sz w:val="44"/>
          <w:szCs w:val="44"/>
        </w:rPr>
        <w:t>一号标题    宋体，加粗，</w:t>
      </w:r>
      <w:r w:rsidR="0073071F" w:rsidRPr="0073071F">
        <w:rPr>
          <w:rFonts w:hint="eastAsia"/>
          <w:b/>
          <w:sz w:val="44"/>
          <w:szCs w:val="44"/>
        </w:rPr>
        <w:t>二</w:t>
      </w:r>
      <w:r w:rsidRPr="0073071F">
        <w:rPr>
          <w:rFonts w:hint="eastAsia"/>
          <w:b/>
          <w:sz w:val="44"/>
          <w:szCs w:val="44"/>
        </w:rPr>
        <w:t>号字体</w:t>
      </w:r>
    </w:p>
    <w:p w14:paraId="353891F2" w14:textId="234930E3" w:rsidR="0046483C" w:rsidRPr="0073071F" w:rsidRDefault="0046483C" w:rsidP="0046483C">
      <w:pPr>
        <w:ind w:leftChars="200" w:left="420" w:firstLineChars="49" w:firstLine="157"/>
        <w:rPr>
          <w:b/>
          <w:sz w:val="32"/>
          <w:szCs w:val="32"/>
        </w:rPr>
      </w:pPr>
      <w:r w:rsidRPr="0073071F">
        <w:rPr>
          <w:b/>
          <w:sz w:val="32"/>
          <w:szCs w:val="32"/>
        </w:rPr>
        <w:t>1.1.</w:t>
      </w:r>
      <w:r w:rsidRPr="0073071F">
        <w:rPr>
          <w:rFonts w:hint="eastAsia"/>
          <w:b/>
          <w:sz w:val="32"/>
          <w:szCs w:val="32"/>
        </w:rPr>
        <w:t>二号标题      宋体，加粗，三号字体</w:t>
      </w:r>
    </w:p>
    <w:p w14:paraId="5643D3AB" w14:textId="1026192D" w:rsidR="0046483C" w:rsidRPr="0073071F" w:rsidRDefault="0046483C" w:rsidP="0046483C">
      <w:pPr>
        <w:ind w:leftChars="200" w:left="420" w:firstLineChars="49" w:firstLine="138"/>
        <w:rPr>
          <w:b/>
          <w:sz w:val="28"/>
          <w:szCs w:val="28"/>
        </w:rPr>
      </w:pPr>
      <w:r w:rsidRPr="0073071F">
        <w:rPr>
          <w:b/>
          <w:sz w:val="28"/>
          <w:szCs w:val="28"/>
        </w:rPr>
        <w:t>1.1.1.</w:t>
      </w:r>
      <w:r w:rsidRPr="0073071F">
        <w:rPr>
          <w:rFonts w:hint="eastAsia"/>
          <w:b/>
          <w:sz w:val="28"/>
          <w:szCs w:val="28"/>
        </w:rPr>
        <w:t>三号标题      宋体，加粗，四号字体</w:t>
      </w:r>
    </w:p>
    <w:p w14:paraId="20A08B2C" w14:textId="71987C08" w:rsidR="0073071F" w:rsidRPr="0073071F" w:rsidRDefault="0073071F" w:rsidP="0046483C">
      <w:pPr>
        <w:ind w:leftChars="200" w:left="420" w:firstLineChars="49" w:firstLine="118"/>
        <w:rPr>
          <w:b/>
          <w:sz w:val="24"/>
          <w:szCs w:val="24"/>
        </w:rPr>
      </w:pPr>
      <w:r w:rsidRPr="0073071F">
        <w:rPr>
          <w:rFonts w:hint="eastAsia"/>
          <w:b/>
          <w:sz w:val="24"/>
          <w:szCs w:val="24"/>
        </w:rPr>
        <w:t>1.1.1.1</w:t>
      </w:r>
      <w:proofErr w:type="gramStart"/>
      <w:r w:rsidRPr="0073071F">
        <w:rPr>
          <w:rFonts w:hint="eastAsia"/>
          <w:b/>
          <w:sz w:val="24"/>
          <w:szCs w:val="24"/>
        </w:rPr>
        <w:t>四</w:t>
      </w:r>
      <w:proofErr w:type="gramEnd"/>
      <w:r w:rsidRPr="0073071F">
        <w:rPr>
          <w:rFonts w:hint="eastAsia"/>
          <w:b/>
          <w:sz w:val="24"/>
          <w:szCs w:val="24"/>
        </w:rPr>
        <w:t xml:space="preserve">号标题 </w:t>
      </w:r>
      <w:r w:rsidRPr="0073071F">
        <w:rPr>
          <w:b/>
          <w:sz w:val="24"/>
          <w:szCs w:val="24"/>
        </w:rPr>
        <w:t xml:space="preserve">    </w:t>
      </w:r>
      <w:r w:rsidRPr="0073071F">
        <w:rPr>
          <w:rFonts w:hint="eastAsia"/>
          <w:b/>
          <w:sz w:val="24"/>
          <w:szCs w:val="24"/>
        </w:rPr>
        <w:t>宋体，加粗，小四号字体</w:t>
      </w:r>
    </w:p>
    <w:p w14:paraId="01DB22DD" w14:textId="3FD9A83E" w:rsidR="0073071F" w:rsidRPr="0073071F" w:rsidRDefault="0073071F" w:rsidP="0046483C">
      <w:pPr>
        <w:ind w:leftChars="200" w:left="420" w:firstLineChars="49" w:firstLine="103"/>
        <w:rPr>
          <w:rFonts w:hint="eastAsia"/>
          <w:b/>
          <w:szCs w:val="21"/>
        </w:rPr>
      </w:pPr>
      <w:r w:rsidRPr="0073071F">
        <w:rPr>
          <w:rFonts w:hint="eastAsia"/>
          <w:b/>
          <w:szCs w:val="21"/>
        </w:rPr>
        <w:t>1.1.1.1.1</w:t>
      </w:r>
      <w:proofErr w:type="gramStart"/>
      <w:r w:rsidRPr="0073071F">
        <w:rPr>
          <w:rFonts w:hint="eastAsia"/>
          <w:b/>
          <w:szCs w:val="21"/>
        </w:rPr>
        <w:t>五</w:t>
      </w:r>
      <w:proofErr w:type="gramEnd"/>
      <w:r w:rsidRPr="0073071F">
        <w:rPr>
          <w:rFonts w:hint="eastAsia"/>
          <w:b/>
          <w:szCs w:val="21"/>
        </w:rPr>
        <w:t>号标题</w:t>
      </w:r>
      <w:r w:rsidRPr="0073071F">
        <w:rPr>
          <w:b/>
          <w:szCs w:val="21"/>
        </w:rPr>
        <w:tab/>
        <w:t xml:space="preserve"> </w:t>
      </w:r>
      <w:r w:rsidRPr="0073071F">
        <w:rPr>
          <w:rFonts w:hint="eastAsia"/>
          <w:b/>
          <w:szCs w:val="21"/>
        </w:rPr>
        <w:t>宋体，加粗，五号字体</w:t>
      </w:r>
    </w:p>
    <w:p w14:paraId="031C3066" w14:textId="77777777" w:rsidR="0046483C" w:rsidRPr="0073071F" w:rsidRDefault="0046483C" w:rsidP="0046483C">
      <w:pPr>
        <w:ind w:left="480"/>
        <w:rPr>
          <w:szCs w:val="21"/>
        </w:rPr>
      </w:pPr>
    </w:p>
    <w:p w14:paraId="6B797465" w14:textId="77777777" w:rsidR="0046483C" w:rsidRDefault="0046483C" w:rsidP="00D76606">
      <w:pPr>
        <w:pStyle w:val="a1"/>
        <w:rPr>
          <w:rFonts w:ascii="Times New Roman"/>
        </w:rPr>
      </w:pPr>
      <w:bookmarkStart w:id="23" w:name="_Toc527977765"/>
      <w:bookmarkStart w:id="24" w:name="_Toc527977793"/>
      <w:r w:rsidRPr="008F5560">
        <w:rPr>
          <w:rFonts w:hint="eastAsia"/>
        </w:rPr>
        <w:t>数字规范</w:t>
      </w:r>
      <w:bookmarkEnd w:id="23"/>
      <w:bookmarkEnd w:id="24"/>
    </w:p>
    <w:p w14:paraId="2D734181" w14:textId="5BA9C68D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阿拉伯数字用“</w:t>
      </w:r>
      <w:r w:rsidR="0073071F">
        <w:rPr>
          <w:rFonts w:hint="eastAsia"/>
          <w:szCs w:val="21"/>
        </w:rPr>
        <w:t>宋体</w:t>
      </w:r>
      <w:r w:rsidRPr="00F20BBF">
        <w:rPr>
          <w:rFonts w:hint="eastAsia"/>
          <w:szCs w:val="21"/>
        </w:rPr>
        <w:t>”字体显示。</w:t>
      </w:r>
    </w:p>
    <w:p w14:paraId="39A4B12E" w14:textId="77777777" w:rsidR="0046483C" w:rsidRDefault="0046483C" w:rsidP="00D76606">
      <w:pPr>
        <w:pStyle w:val="a0"/>
      </w:pPr>
      <w:bookmarkStart w:id="25" w:name="_Toc276741010"/>
      <w:bookmarkStart w:id="26" w:name="_Toc495739761"/>
      <w:bookmarkStart w:id="27" w:name="_Toc527977766"/>
      <w:bookmarkStart w:id="28" w:name="_Toc527977794"/>
      <w:r>
        <w:rPr>
          <w:rFonts w:hint="eastAsia"/>
        </w:rPr>
        <w:t>编号规范</w:t>
      </w:r>
      <w:bookmarkEnd w:id="25"/>
      <w:bookmarkEnd w:id="26"/>
      <w:bookmarkEnd w:id="27"/>
      <w:bookmarkEnd w:id="28"/>
    </w:p>
    <w:p w14:paraId="7E2DF7D7" w14:textId="77777777" w:rsidR="0046483C" w:rsidRPr="00680724" w:rsidRDefault="0046483C" w:rsidP="00D76606">
      <w:pPr>
        <w:pStyle w:val="a1"/>
      </w:pPr>
      <w:bookmarkStart w:id="29" w:name="_Toc527977767"/>
      <w:bookmarkStart w:id="30" w:name="_Toc527977795"/>
      <w:r w:rsidRPr="008F5560">
        <w:rPr>
          <w:rFonts w:hint="eastAsia"/>
        </w:rPr>
        <w:t>标题编号</w:t>
      </w:r>
      <w:bookmarkEnd w:id="29"/>
      <w:bookmarkEnd w:id="30"/>
    </w:p>
    <w:p w14:paraId="4489F3E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7B5EEE6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一级标题：1.</w:t>
      </w:r>
    </w:p>
    <w:p w14:paraId="03ED17E7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二级标题：1.1.</w:t>
      </w:r>
    </w:p>
    <w:p w14:paraId="39BA9FCE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三级标题：1.1.1</w:t>
      </w:r>
      <w:r w:rsidR="002E7385">
        <w:rPr>
          <w:rFonts w:hint="eastAsia"/>
          <w:szCs w:val="21"/>
        </w:rPr>
        <w:t>.</w:t>
      </w:r>
    </w:p>
    <w:p w14:paraId="47918617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szCs w:val="21"/>
        </w:rPr>
        <w:lastRenderedPageBreak/>
        <w:t>……</w:t>
      </w:r>
    </w:p>
    <w:p w14:paraId="34D1FB8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注：标题级数最好不要超过6级</w:t>
      </w:r>
    </w:p>
    <w:p w14:paraId="76ABDF81" w14:textId="77777777" w:rsidR="0046483C" w:rsidRDefault="0046483C" w:rsidP="00D76606">
      <w:pPr>
        <w:pStyle w:val="a1"/>
        <w:rPr>
          <w:rFonts w:ascii="Times New Roman"/>
        </w:rPr>
      </w:pPr>
      <w:bookmarkStart w:id="31" w:name="_Toc527977768"/>
      <w:bookmarkStart w:id="32" w:name="_Toc527977796"/>
      <w:r w:rsidRPr="008F5560">
        <w:rPr>
          <w:rFonts w:hint="eastAsia"/>
        </w:rPr>
        <w:t>正文编号</w:t>
      </w:r>
      <w:bookmarkEnd w:id="31"/>
      <w:bookmarkEnd w:id="32"/>
    </w:p>
    <w:p w14:paraId="3AAA5A2A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正文编号采用符号形式编写。如下所示：</w:t>
      </w:r>
    </w:p>
    <w:p w14:paraId="3451D24D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软件测试方法有：</w:t>
      </w:r>
    </w:p>
    <w:p w14:paraId="41FDB408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功能测试</w:t>
      </w:r>
    </w:p>
    <w:p w14:paraId="3CF06B80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性能测试</w:t>
      </w:r>
    </w:p>
    <w:p w14:paraId="6E58EA1C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安全性测试</w:t>
      </w:r>
    </w:p>
    <w:p w14:paraId="641A217E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兼容性测试</w:t>
      </w:r>
    </w:p>
    <w:p w14:paraId="5983B936" w14:textId="77777777" w:rsidR="0046483C" w:rsidRPr="00F20BBF" w:rsidRDefault="0046483C" w:rsidP="0046483C">
      <w:pPr>
        <w:numPr>
          <w:ilvl w:val="0"/>
          <w:numId w:val="2"/>
        </w:numPr>
        <w:rPr>
          <w:szCs w:val="21"/>
        </w:rPr>
      </w:pPr>
      <w:r w:rsidRPr="00F20BBF">
        <w:rPr>
          <w:rFonts w:hint="eastAsia"/>
          <w:szCs w:val="21"/>
        </w:rPr>
        <w:t>等等</w:t>
      </w:r>
    </w:p>
    <w:p w14:paraId="2D652FAD" w14:textId="77777777" w:rsidR="0046483C" w:rsidRDefault="0046483C" w:rsidP="00D76606">
      <w:pPr>
        <w:pStyle w:val="a0"/>
      </w:pPr>
      <w:bookmarkStart w:id="33" w:name="_Toc276741011"/>
      <w:bookmarkStart w:id="34" w:name="_Toc495739762"/>
      <w:bookmarkStart w:id="35" w:name="_Toc527977769"/>
      <w:bookmarkStart w:id="36" w:name="_Toc527977797"/>
      <w:r>
        <w:rPr>
          <w:rFonts w:hint="eastAsia"/>
        </w:rPr>
        <w:t>正文规范</w:t>
      </w:r>
      <w:bookmarkEnd w:id="33"/>
      <w:bookmarkEnd w:id="34"/>
      <w:bookmarkEnd w:id="35"/>
      <w:bookmarkEnd w:id="36"/>
    </w:p>
    <w:p w14:paraId="1DE2B845" w14:textId="77777777" w:rsidR="0046483C" w:rsidRDefault="0046483C" w:rsidP="00D76606">
      <w:pPr>
        <w:pStyle w:val="a1"/>
      </w:pPr>
      <w:bookmarkStart w:id="37" w:name="_Toc527977770"/>
      <w:bookmarkStart w:id="38" w:name="_Toc527977798"/>
      <w:r w:rsidRPr="008F5560">
        <w:rPr>
          <w:rFonts w:hint="eastAsia"/>
        </w:rPr>
        <w:t>正文文字</w:t>
      </w:r>
      <w:bookmarkEnd w:id="37"/>
      <w:bookmarkEnd w:id="38"/>
    </w:p>
    <w:p w14:paraId="1DC4004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行距。</w:t>
      </w:r>
    </w:p>
    <w:p w14:paraId="034BECD4" w14:textId="77777777" w:rsidR="0046483C" w:rsidRDefault="0046483C" w:rsidP="00D76606">
      <w:pPr>
        <w:pStyle w:val="a1"/>
      </w:pPr>
      <w:bookmarkStart w:id="39" w:name="_Toc527977771"/>
      <w:bookmarkStart w:id="40" w:name="_Toc527977799"/>
      <w:r w:rsidRPr="008F5560">
        <w:rPr>
          <w:rFonts w:hint="eastAsia"/>
        </w:rPr>
        <w:t>图片格式</w:t>
      </w:r>
      <w:bookmarkEnd w:id="39"/>
      <w:bookmarkEnd w:id="40"/>
    </w:p>
    <w:p w14:paraId="12C9419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图片在正文中是居中摆放。所有图片大小应保持一致且内容清楚。</w:t>
      </w:r>
    </w:p>
    <w:p w14:paraId="4E4ED886" w14:textId="2961D9BA" w:rsidR="0046483C" w:rsidRDefault="0073071F" w:rsidP="0073071F">
      <w:pPr>
        <w:pStyle w:val="a0"/>
        <w:numPr>
          <w:ilvl w:val="0"/>
          <w:numId w:val="0"/>
        </w:numPr>
      </w:pPr>
      <w:bookmarkStart w:id="41" w:name="_Toc276741012"/>
      <w:bookmarkStart w:id="42" w:name="_Toc495739763"/>
      <w:bookmarkStart w:id="43" w:name="_Toc527977772"/>
      <w:bookmarkStart w:id="44" w:name="_Toc527977800"/>
      <w:r>
        <w:rPr>
          <w:rFonts w:hint="eastAsia"/>
        </w:rPr>
        <w:t>2.4</w:t>
      </w:r>
      <w:r w:rsidR="0046483C" w:rsidRPr="00D159F2">
        <w:rPr>
          <w:rFonts w:hint="eastAsia"/>
        </w:rPr>
        <w:t>封面</w:t>
      </w:r>
      <w:bookmarkEnd w:id="41"/>
      <w:bookmarkEnd w:id="42"/>
      <w:bookmarkEnd w:id="43"/>
      <w:bookmarkEnd w:id="44"/>
    </w:p>
    <w:p w14:paraId="41D57009" w14:textId="28DAEFDD" w:rsidR="002956B7" w:rsidRPr="00F20BBF" w:rsidRDefault="001577A4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必须有G0</w:t>
      </w:r>
      <w:r w:rsidR="0073071F">
        <w:rPr>
          <w:rFonts w:hint="eastAsia"/>
          <w:szCs w:val="21"/>
        </w:rPr>
        <w:t>4</w:t>
      </w:r>
      <w:r w:rsidRPr="00F20BBF">
        <w:rPr>
          <w:rFonts w:hint="eastAsia"/>
          <w:szCs w:val="21"/>
        </w:rPr>
        <w:t>小组LOGO</w:t>
      </w:r>
      <w:r w:rsidR="0046483C" w:rsidRPr="00F20BBF">
        <w:rPr>
          <w:rFonts w:hint="eastAsia"/>
          <w:szCs w:val="21"/>
        </w:rPr>
        <w:t>，</w:t>
      </w:r>
    </w:p>
    <w:p w14:paraId="3437DD91" w14:textId="68CF4739" w:rsidR="00A83C56" w:rsidRPr="00F20BBF" w:rsidRDefault="002956B7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必须有项目</w:t>
      </w:r>
      <w:r w:rsidR="0046483C" w:rsidRPr="00F20BBF">
        <w:rPr>
          <w:rFonts w:hint="eastAsia"/>
          <w:szCs w:val="21"/>
        </w:rPr>
        <w:t>名称（字体</w:t>
      </w:r>
      <w:r w:rsidR="00700EB7" w:rsidRPr="00F20BBF">
        <w:rPr>
          <w:rFonts w:hint="eastAsia"/>
          <w:szCs w:val="21"/>
        </w:rPr>
        <w:t>：</w:t>
      </w:r>
      <w:proofErr w:type="gramStart"/>
      <w:r w:rsidR="00700EB7" w:rsidRPr="00F20BBF">
        <w:rPr>
          <w:szCs w:val="21"/>
        </w:rPr>
        <w:t>宋体</w:t>
      </w:r>
      <w:r w:rsidR="00BA4ACB">
        <w:rPr>
          <w:rFonts w:hint="eastAsia"/>
          <w:szCs w:val="21"/>
        </w:rPr>
        <w:t>初</w:t>
      </w:r>
      <w:r w:rsidR="00700EB7" w:rsidRPr="00F20BBF">
        <w:rPr>
          <w:szCs w:val="21"/>
        </w:rPr>
        <w:t>号</w:t>
      </w:r>
      <w:proofErr w:type="gramEnd"/>
      <w:r w:rsidR="00700EB7" w:rsidRPr="00F20BBF">
        <w:rPr>
          <w:szCs w:val="21"/>
        </w:rPr>
        <w:t>加粗</w:t>
      </w:r>
      <w:r w:rsidR="0046483C" w:rsidRPr="00F20BBF">
        <w:rPr>
          <w:rFonts w:hint="eastAsia"/>
          <w:szCs w:val="21"/>
        </w:rPr>
        <w:t>）</w:t>
      </w:r>
      <w:r w:rsidR="00BA4ACB">
        <w:rPr>
          <w:rFonts w:hint="eastAsia"/>
          <w:szCs w:val="21"/>
        </w:rPr>
        <w:t>、文件名称（字体：宋体一号加粗）</w:t>
      </w:r>
    </w:p>
    <w:p w14:paraId="5E3BC46A" w14:textId="670B7E0A" w:rsidR="0046483C" w:rsidRPr="00F20BBF" w:rsidRDefault="00A83C56" w:rsidP="00AB0D60">
      <w:pPr>
        <w:numPr>
          <w:ilvl w:val="0"/>
          <w:numId w:val="3"/>
        </w:numPr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（</w:t>
      </w:r>
      <w:r w:rsidR="0073071F">
        <w:rPr>
          <w:rFonts w:hint="eastAsia"/>
          <w:szCs w:val="21"/>
        </w:rPr>
        <w:t>编号、版本、委托单位、承办单位</w:t>
      </w:r>
      <w:r w:rsidRPr="00F20BBF">
        <w:rPr>
          <w:szCs w:val="21"/>
        </w:rPr>
        <w:t>）</w:t>
      </w:r>
    </w:p>
    <w:p w14:paraId="10B75C25" w14:textId="7871083F" w:rsidR="0046483C" w:rsidRDefault="0073071F" w:rsidP="0073071F">
      <w:pPr>
        <w:pStyle w:val="a0"/>
        <w:numPr>
          <w:ilvl w:val="0"/>
          <w:numId w:val="0"/>
        </w:numPr>
        <w:ind w:left="709" w:hanging="709"/>
      </w:pPr>
      <w:bookmarkStart w:id="45" w:name="_Toc276741013"/>
      <w:bookmarkStart w:id="46" w:name="_Toc495739764"/>
      <w:bookmarkStart w:id="47" w:name="_Toc527977773"/>
      <w:bookmarkStart w:id="48" w:name="_Toc527977801"/>
      <w:r>
        <w:rPr>
          <w:rFonts w:hint="eastAsia"/>
        </w:rPr>
        <w:t>2.5</w:t>
      </w:r>
      <w:r>
        <w:rPr>
          <w:rFonts w:hint="eastAsia"/>
        </w:rPr>
        <w:t>页眉与页脚</w:t>
      </w:r>
      <w:bookmarkEnd w:id="45"/>
      <w:bookmarkEnd w:id="46"/>
      <w:bookmarkEnd w:id="47"/>
      <w:bookmarkEnd w:id="48"/>
    </w:p>
    <w:p w14:paraId="6556BB40" w14:textId="28417027" w:rsidR="0046483C" w:rsidRDefault="0073071F" w:rsidP="0073071F">
      <w:pPr>
        <w:pStyle w:val="a1"/>
        <w:numPr>
          <w:ilvl w:val="0"/>
          <w:numId w:val="0"/>
        </w:numPr>
        <w:ind w:left="992" w:hanging="992"/>
      </w:pPr>
      <w:bookmarkStart w:id="49" w:name="_Toc527977774"/>
      <w:bookmarkStart w:id="50" w:name="_Toc527977802"/>
      <w:r>
        <w:rPr>
          <w:rFonts w:hint="eastAsia"/>
        </w:rPr>
        <w:t>2.5.1</w:t>
      </w:r>
      <w:r w:rsidRPr="008F5560">
        <w:rPr>
          <w:rFonts w:hint="eastAsia"/>
        </w:rPr>
        <w:t>页眉</w:t>
      </w:r>
      <w:bookmarkEnd w:id="49"/>
      <w:bookmarkEnd w:id="50"/>
    </w:p>
    <w:p w14:paraId="4B5A6ED9" w14:textId="7D8C258E" w:rsidR="0046483C" w:rsidRDefault="00555B7B" w:rsidP="0046483C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</w:t>
      </w:r>
      <w:r w:rsidR="0073071F">
        <w:rPr>
          <w:rFonts w:hint="eastAsia"/>
          <w:szCs w:val="21"/>
        </w:rPr>
        <w:t>2018-</w:t>
      </w:r>
      <w:r w:rsidR="0073071F">
        <w:rPr>
          <w:szCs w:val="21"/>
        </w:rPr>
        <w:t>G</w:t>
      </w:r>
      <w:r w:rsidR="0073071F">
        <w:rPr>
          <w:rFonts w:hint="eastAsia"/>
          <w:szCs w:val="21"/>
        </w:rPr>
        <w:t>04-文件名</w:t>
      </w:r>
    </w:p>
    <w:p w14:paraId="675B6A8C" w14:textId="1120EC60" w:rsidR="0046483C" w:rsidRDefault="0073071F" w:rsidP="0073071F">
      <w:pPr>
        <w:pStyle w:val="a1"/>
        <w:numPr>
          <w:ilvl w:val="0"/>
          <w:numId w:val="0"/>
        </w:numPr>
        <w:ind w:left="992" w:hanging="992"/>
      </w:pPr>
      <w:bookmarkStart w:id="51" w:name="_Toc527977775"/>
      <w:bookmarkStart w:id="52" w:name="_Toc527977803"/>
      <w:r>
        <w:rPr>
          <w:rFonts w:hint="eastAsia"/>
        </w:rPr>
        <w:t>2.5.2</w:t>
      </w:r>
      <w:r w:rsidRPr="008F5560">
        <w:rPr>
          <w:rFonts w:hint="eastAsia"/>
        </w:rPr>
        <w:t>页脚</w:t>
      </w:r>
      <w:bookmarkEnd w:id="51"/>
      <w:bookmarkEnd w:id="52"/>
    </w:p>
    <w:p w14:paraId="39137665" w14:textId="4E196E9E" w:rsidR="0046483C" w:rsidRPr="00F20BBF" w:rsidRDefault="0046483C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页脚中间是页数</w:t>
      </w:r>
      <w:r w:rsidR="0073071F">
        <w:rPr>
          <w:rFonts w:hint="eastAsia"/>
          <w:szCs w:val="21"/>
        </w:rPr>
        <w:t>.</w:t>
      </w:r>
      <w:r w:rsidR="0073071F" w:rsidRPr="00F20BBF">
        <w:rPr>
          <w:szCs w:val="21"/>
        </w:rPr>
        <w:t xml:space="preserve"> </w:t>
      </w:r>
    </w:p>
    <w:p w14:paraId="3AB1CBFF" w14:textId="77777777" w:rsidR="0046483C" w:rsidRDefault="0046483C" w:rsidP="00D636BC">
      <w:pPr>
        <w:pStyle w:val="a0"/>
      </w:pPr>
      <w:bookmarkStart w:id="53" w:name="_Toc276741014"/>
      <w:bookmarkStart w:id="54" w:name="_Toc495739765"/>
      <w:bookmarkStart w:id="55" w:name="_Toc527977776"/>
      <w:bookmarkStart w:id="56" w:name="_Toc527977804"/>
      <w:r w:rsidRPr="00903DD0">
        <w:rPr>
          <w:rFonts w:hint="eastAsia"/>
        </w:rPr>
        <w:t>文档修订历史</w:t>
      </w:r>
      <w:bookmarkEnd w:id="53"/>
      <w:bookmarkEnd w:id="54"/>
      <w:bookmarkEnd w:id="55"/>
      <w:bookmarkEnd w:id="56"/>
    </w:p>
    <w:p w14:paraId="51EBBE2B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5BEB4ADD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6CA3F8EB" w14:textId="77777777" w:rsidR="0046483C" w:rsidRPr="00F20BBF" w:rsidRDefault="0046483C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69913A24" w14:textId="77777777" w:rsidR="0046483C" w:rsidRDefault="00F20BBF" w:rsidP="0046483C">
      <w:pPr>
        <w:numPr>
          <w:ilvl w:val="0"/>
          <w:numId w:val="5"/>
        </w:numPr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0BB12170" w14:textId="77777777" w:rsidR="00975EE6" w:rsidRDefault="00975EE6" w:rsidP="0046483C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  <w:bookmarkStart w:id="57" w:name="_GoBack"/>
      <w:bookmarkEnd w:id="57"/>
    </w:p>
    <w:p w14:paraId="255C715F" w14:textId="77777777" w:rsidR="00975EE6" w:rsidRPr="00F20BBF" w:rsidRDefault="00975EE6" w:rsidP="0046483C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66761F61" w14:textId="77777777" w:rsidR="0046483C" w:rsidRDefault="0046483C" w:rsidP="00D636BC">
      <w:pPr>
        <w:pStyle w:val="a0"/>
      </w:pPr>
      <w:bookmarkStart w:id="58" w:name="_Toc276741015"/>
      <w:bookmarkStart w:id="59" w:name="_Toc495739766"/>
      <w:bookmarkStart w:id="60" w:name="_Toc527977777"/>
      <w:bookmarkStart w:id="61" w:name="_Toc527977805"/>
      <w:r w:rsidRPr="00903DD0">
        <w:rPr>
          <w:rFonts w:hint="eastAsia"/>
        </w:rPr>
        <w:t>目录</w:t>
      </w:r>
      <w:bookmarkEnd w:id="58"/>
      <w:bookmarkEnd w:id="59"/>
      <w:bookmarkEnd w:id="60"/>
      <w:bookmarkEnd w:id="61"/>
    </w:p>
    <w:p w14:paraId="5C9EAC38" w14:textId="77777777" w:rsidR="0046483C" w:rsidRPr="00F20BBF" w:rsidRDefault="0046483C" w:rsidP="0046483C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14:paraId="4E41D455" w14:textId="77777777" w:rsidR="00164536" w:rsidRPr="0046483C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164536" w:rsidRPr="0046483C" w:rsidSect="005F066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39EC" w14:textId="77777777" w:rsidR="00142118" w:rsidRDefault="00142118" w:rsidP="00835DF5">
      <w:r>
        <w:separator/>
      </w:r>
    </w:p>
  </w:endnote>
  <w:endnote w:type="continuationSeparator" w:id="0">
    <w:p w14:paraId="148FC6DA" w14:textId="77777777" w:rsidR="00142118" w:rsidRDefault="00142118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77777777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1731A6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1731A6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E7831" w14:textId="77777777" w:rsidR="00142118" w:rsidRDefault="00142118" w:rsidP="00835DF5">
      <w:r>
        <w:separator/>
      </w:r>
    </w:p>
  </w:footnote>
  <w:footnote w:type="continuationSeparator" w:id="0">
    <w:p w14:paraId="53E24A10" w14:textId="77777777" w:rsidR="00142118" w:rsidRDefault="00142118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301EB4E7" w:rsidR="00BC6D25" w:rsidRDefault="00BC6D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250ED431" w:rsidR="00835DF5" w:rsidRDefault="00835DF5"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133E6" w14:textId="47ABCDD0" w:rsidR="00BC6D25" w:rsidRDefault="00BC6D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7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71854903"/>
    <w:multiLevelType w:val="hybridMultilevel"/>
    <w:tmpl w:val="953A6314"/>
    <w:lvl w:ilvl="0" w:tplc="644AE2C8">
      <w:start w:val="2"/>
      <w:numFmt w:val="decimal"/>
      <w:lvlText w:val="%1，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21BB3"/>
    <w:rsid w:val="00037DFF"/>
    <w:rsid w:val="00142118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F01E4"/>
    <w:rsid w:val="005F0667"/>
    <w:rsid w:val="00614D4E"/>
    <w:rsid w:val="00630978"/>
    <w:rsid w:val="006460BA"/>
    <w:rsid w:val="00677F8B"/>
    <w:rsid w:val="00700EB7"/>
    <w:rsid w:val="0073071F"/>
    <w:rsid w:val="007359D4"/>
    <w:rsid w:val="0076408F"/>
    <w:rsid w:val="00777E8E"/>
    <w:rsid w:val="007C3C28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A4ACB"/>
    <w:rsid w:val="00BB05BD"/>
    <w:rsid w:val="00BB7D70"/>
    <w:rsid w:val="00BC4278"/>
    <w:rsid w:val="00BC6D25"/>
    <w:rsid w:val="00CA2516"/>
    <w:rsid w:val="00CE3475"/>
    <w:rsid w:val="00D636BC"/>
    <w:rsid w:val="00D72E8D"/>
    <w:rsid w:val="00D76606"/>
    <w:rsid w:val="00E03FD4"/>
    <w:rsid w:val="00F038B2"/>
    <w:rsid w:val="00F2050D"/>
    <w:rsid w:val="00F20BBF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ind w:left="992"/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paragraph" w:customStyle="1" w:styleId="affe">
    <w:name w:val="封面"/>
    <w:basedOn w:val="a3"/>
    <w:rsid w:val="00BA4ACB"/>
    <w:pPr>
      <w:widowControl w:val="0"/>
      <w:adjustRightInd w:val="0"/>
      <w:spacing w:line="360" w:lineRule="atLeast"/>
      <w:jc w:val="right"/>
    </w:pPr>
    <w:rPr>
      <w:rFonts w:ascii="Symbol" w:hAnsi="Symbo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1D08-B28F-4D54-9FD6-040E91EE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40</TotalTime>
  <Pages>6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mr.liu</cp:lastModifiedBy>
  <cp:revision>3</cp:revision>
  <dcterms:created xsi:type="dcterms:W3CDTF">2017-10-25T10:15:00Z</dcterms:created>
  <dcterms:modified xsi:type="dcterms:W3CDTF">2018-10-22T05:34:00Z</dcterms:modified>
</cp:coreProperties>
</file>